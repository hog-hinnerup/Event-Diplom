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B1537" w14:textId="77777777" w:rsidR="00100A6C" w:rsidRPr="00715747" w:rsidRDefault="00354F6A" w:rsidP="007C04F4">
      <w:pPr>
        <w:pStyle w:val="RequirementText"/>
      </w:pPr>
      <w:r>
        <w:t>S</w:t>
      </w:r>
      <w:r w:rsidR="001F3684">
        <w:t>oftware</w:t>
      </w:r>
      <w:r>
        <w:t xml:space="preserve"> </w:t>
      </w:r>
      <w:r w:rsidR="00E00BEE">
        <w:t>Requirement Specification</w:t>
      </w:r>
    </w:p>
    <w:p w14:paraId="63B9B466" w14:textId="77777777" w:rsidR="005F0D27" w:rsidRPr="00715747" w:rsidRDefault="00237F3D" w:rsidP="005F0D27">
      <w:pPr>
        <w:pStyle w:val="Title"/>
        <w:jc w:val="center"/>
        <w:rPr>
          <w:lang w:val="en-US"/>
        </w:rPr>
      </w:pPr>
      <w:sdt>
        <w:sdtPr>
          <w:rPr>
            <w:lang w:val="en-US"/>
          </w:rPr>
          <w:id w:val="1161434731"/>
          <w:placeholder>
            <w:docPart w:val="8E0E915968BE4E6B9F3053D6A838A4CE"/>
          </w:placeholder>
          <w:temporary/>
          <w:showingPlcHdr/>
          <w:text/>
        </w:sdtPr>
        <w:sdtEndPr/>
        <w:sdtContent>
          <w:r w:rsidR="00E00BEE">
            <w:rPr>
              <w:color w:val="FF0000"/>
              <w:lang w:val="en-US"/>
            </w:rPr>
            <w:t>Project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408"/>
      </w:tblGrid>
      <w:tr w:rsidR="004B1CA6" w:rsidRPr="00354F6A" w14:paraId="4BB16BBD" w14:textId="77777777" w:rsidTr="00B058DA">
        <w:tc>
          <w:tcPr>
            <w:tcW w:w="6946" w:type="dxa"/>
          </w:tcPr>
          <w:p w14:paraId="664A8997" w14:textId="77777777" w:rsidR="00557006" w:rsidRPr="00715747" w:rsidRDefault="00100A6C" w:rsidP="00715747">
            <w:pPr>
              <w:rPr>
                <w:sz w:val="18"/>
                <w:szCs w:val="18"/>
                <w:lang w:val="en-US"/>
              </w:rPr>
            </w:pPr>
            <w:r w:rsidRPr="00715747">
              <w:rPr>
                <w:sz w:val="18"/>
                <w:szCs w:val="18"/>
                <w:lang w:val="en-US"/>
              </w:rPr>
              <w:t xml:space="preserve">Revision </w:t>
            </w:r>
            <w:sdt>
              <w:sdtPr>
                <w:rPr>
                  <w:sz w:val="18"/>
                  <w:szCs w:val="18"/>
                  <w:lang w:val="en-US"/>
                </w:rPr>
                <w:id w:val="57754823"/>
                <w:placeholder>
                  <w:docPart w:val="C18C581E16B24D2AAA4DB31EC7DDD075"/>
                </w:placeholder>
                <w:temporary/>
                <w:showingPlcHdr/>
                <w:text/>
              </w:sdtPr>
              <w:sdtEndPr/>
              <w:sdtContent>
                <w:r w:rsidR="00715747" w:rsidRPr="00715747">
                  <w:rPr>
                    <w:color w:val="FF0000"/>
                    <w:sz w:val="18"/>
                    <w:szCs w:val="18"/>
                    <w:lang w:val="en-US"/>
                  </w:rPr>
                  <w:t xml:space="preserve">Revision </w:t>
                </w:r>
                <w:r w:rsidRPr="00715747">
                  <w:rPr>
                    <w:color w:val="FF0000"/>
                    <w:sz w:val="18"/>
                    <w:szCs w:val="18"/>
                    <w:lang w:val="en-US"/>
                  </w:rPr>
                  <w:t>num</w:t>
                </w:r>
                <w:r w:rsidR="00715747" w:rsidRPr="00715747">
                  <w:rPr>
                    <w:color w:val="FF0000"/>
                    <w:sz w:val="18"/>
                    <w:szCs w:val="18"/>
                    <w:lang w:val="en-US"/>
                  </w:rPr>
                  <w:t>b</w:t>
                </w:r>
                <w:r w:rsidRPr="00715747">
                  <w:rPr>
                    <w:color w:val="FF0000"/>
                    <w:sz w:val="18"/>
                    <w:szCs w:val="18"/>
                    <w:lang w:val="en-US"/>
                  </w:rPr>
                  <w:t>er</w:t>
                </w:r>
              </w:sdtContent>
            </w:sdt>
          </w:p>
        </w:tc>
        <w:bookmarkStart w:id="0" w:name="Tender_Date" w:displacedByCustomXml="next"/>
        <w:sdt>
          <w:sdtPr>
            <w:rPr>
              <w:sz w:val="18"/>
              <w:szCs w:val="18"/>
              <w:lang w:val="en-US"/>
            </w:rPr>
            <w:id w:val="-1425722880"/>
            <w:placeholder>
              <w:docPart w:val="FC1CDF4FA2D4494EB9AA96FDCD4924FB"/>
            </w:placeholder>
            <w:showingPlcHdr/>
            <w:date>
              <w:dateFormat w:val="d/M yyyy"/>
              <w:lid w:val="da-DK"/>
              <w:storeMappedDataAs w:val="dateTime"/>
              <w:calendar w:val="gregorian"/>
            </w:date>
          </w:sdtPr>
          <w:sdtEndPr/>
          <w:sdtContent>
            <w:tc>
              <w:tcPr>
                <w:tcW w:w="2408" w:type="dxa"/>
              </w:tcPr>
              <w:p w14:paraId="548D4C35" w14:textId="77777777" w:rsidR="00557006" w:rsidRPr="00715747" w:rsidRDefault="004B1CA6" w:rsidP="00715747">
                <w:pPr>
                  <w:jc w:val="right"/>
                  <w:rPr>
                    <w:sz w:val="18"/>
                    <w:szCs w:val="18"/>
                    <w:lang w:val="en-US"/>
                  </w:rPr>
                </w:pPr>
                <w:r w:rsidRPr="00715747">
                  <w:rPr>
                    <w:color w:val="FF0000"/>
                    <w:sz w:val="18"/>
                    <w:szCs w:val="18"/>
                    <w:lang w:val="en-US"/>
                  </w:rPr>
                  <w:t>Dat</w:t>
                </w:r>
                <w:r w:rsidR="00715747" w:rsidRPr="00715747">
                  <w:rPr>
                    <w:color w:val="FF0000"/>
                    <w:sz w:val="18"/>
                    <w:szCs w:val="18"/>
                    <w:lang w:val="en-US"/>
                  </w:rPr>
                  <w:t>e</w:t>
                </w:r>
              </w:p>
            </w:tc>
          </w:sdtContent>
        </w:sdt>
        <w:bookmarkEnd w:id="0" w:displacedByCustomXml="prev"/>
      </w:tr>
    </w:tbl>
    <w:p w14:paraId="707F0D5F" w14:textId="77777777" w:rsidR="004D5EAF" w:rsidRPr="00715747" w:rsidRDefault="004D5EAF">
      <w:pPr>
        <w:pStyle w:val="TOC1"/>
        <w:tabs>
          <w:tab w:val="left" w:pos="440"/>
          <w:tab w:val="right" w:leader="dot" w:pos="9344"/>
        </w:tabs>
        <w:rPr>
          <w:lang w:val="en-US"/>
        </w:rPr>
      </w:pPr>
    </w:p>
    <w:bookmarkStart w:id="1" w:name="_Toc296467282"/>
    <w:bookmarkEnd w:id="1"/>
    <w:p w14:paraId="5530DBF0" w14:textId="77777777" w:rsidR="00715747" w:rsidRDefault="004D5EAF">
      <w:pPr>
        <w:pStyle w:val="TOC1"/>
        <w:tabs>
          <w:tab w:val="left" w:pos="440"/>
          <w:tab w:val="right" w:leader="dot" w:pos="9344"/>
        </w:tabs>
        <w:rPr>
          <w:rFonts w:eastAsiaTheme="minorEastAsia" w:cstheme="minorBidi"/>
          <w:bCs w:val="0"/>
          <w:caps w:val="0"/>
          <w:noProof/>
          <w:szCs w:val="22"/>
        </w:rPr>
      </w:pPr>
      <w:r w:rsidRPr="00715747">
        <w:rPr>
          <w:bCs w:val="0"/>
          <w:caps w:val="0"/>
          <w:lang w:val="en-US"/>
        </w:rPr>
        <w:fldChar w:fldCharType="begin"/>
      </w:r>
      <w:r w:rsidRPr="00715747">
        <w:rPr>
          <w:bCs w:val="0"/>
          <w:caps w:val="0"/>
          <w:lang w:val="en-US"/>
        </w:rPr>
        <w:instrText xml:space="preserve"> TOC \o "1-2" \h \z \u </w:instrText>
      </w:r>
      <w:r w:rsidRPr="00715747">
        <w:rPr>
          <w:bCs w:val="0"/>
          <w:caps w:val="0"/>
          <w:lang w:val="en-US"/>
        </w:rPr>
        <w:fldChar w:fldCharType="separate"/>
      </w:r>
      <w:hyperlink w:anchor="_Toc443209257" w:history="1">
        <w:r w:rsidR="00715747" w:rsidRPr="00C538C4">
          <w:rPr>
            <w:rStyle w:val="Hyperlink"/>
            <w:noProof/>
            <w:lang w:val="en-US"/>
          </w:rPr>
          <w:t>1</w:t>
        </w:r>
        <w:r w:rsidR="00715747" w:rsidRPr="00354F6A">
          <w:rPr>
            <w:rFonts w:eastAsiaTheme="minorEastAsia" w:cstheme="minorBidi"/>
            <w:bCs w:val="0"/>
            <w:caps w:val="0"/>
            <w:noProof/>
            <w:szCs w:val="22"/>
            <w:lang w:val="en-US"/>
          </w:rPr>
          <w:tab/>
        </w:r>
        <w:r w:rsidR="00715747" w:rsidRPr="00C538C4">
          <w:rPr>
            <w:rStyle w:val="Hyperlink"/>
            <w:noProof/>
            <w:lang w:val="en-US"/>
          </w:rPr>
          <w:t>Revision history</w:t>
        </w:r>
        <w:r w:rsidR="00715747" w:rsidRPr="00354F6A">
          <w:rPr>
            <w:noProof/>
            <w:webHidden/>
            <w:lang w:val="en-US"/>
          </w:rPr>
          <w:tab/>
        </w:r>
        <w:r w:rsidR="00715747">
          <w:rPr>
            <w:noProof/>
            <w:webHidden/>
          </w:rPr>
          <w:fldChar w:fldCharType="begin"/>
        </w:r>
        <w:r w:rsidR="00715747" w:rsidRPr="00354F6A">
          <w:rPr>
            <w:noProof/>
            <w:webHidden/>
            <w:lang w:val="en-US"/>
          </w:rPr>
          <w:instrText xml:space="preserve"> PAGE</w:instrText>
        </w:r>
        <w:r w:rsidR="00715747">
          <w:rPr>
            <w:noProof/>
            <w:webHidden/>
          </w:rPr>
          <w:instrText xml:space="preserve">REF _Toc443209257 \h </w:instrText>
        </w:r>
        <w:r w:rsidR="00715747">
          <w:rPr>
            <w:noProof/>
            <w:webHidden/>
          </w:rPr>
        </w:r>
        <w:r w:rsidR="00715747">
          <w:rPr>
            <w:noProof/>
            <w:webHidden/>
          </w:rPr>
          <w:fldChar w:fldCharType="separate"/>
        </w:r>
        <w:r w:rsidR="007C04F4">
          <w:rPr>
            <w:noProof/>
            <w:webHidden/>
            <w:lang w:val="en-US"/>
          </w:rPr>
          <w:t>2</w:t>
        </w:r>
        <w:r w:rsidR="00715747">
          <w:rPr>
            <w:noProof/>
            <w:webHidden/>
          </w:rPr>
          <w:fldChar w:fldCharType="end"/>
        </w:r>
      </w:hyperlink>
    </w:p>
    <w:p w14:paraId="4E726BB7" w14:textId="77777777" w:rsidR="00715747" w:rsidRDefault="00237F3D">
      <w:pPr>
        <w:pStyle w:val="TOC1"/>
        <w:tabs>
          <w:tab w:val="left" w:pos="440"/>
          <w:tab w:val="right" w:leader="dot" w:pos="9344"/>
        </w:tabs>
        <w:rPr>
          <w:rFonts w:eastAsiaTheme="minorEastAsia" w:cstheme="minorBidi"/>
          <w:bCs w:val="0"/>
          <w:caps w:val="0"/>
          <w:noProof/>
          <w:szCs w:val="22"/>
        </w:rPr>
      </w:pPr>
      <w:hyperlink w:anchor="_Toc443209258" w:history="1">
        <w:r w:rsidR="00715747" w:rsidRPr="00C538C4">
          <w:rPr>
            <w:rStyle w:val="Hyperlink"/>
            <w:noProof/>
            <w:lang w:val="en-US"/>
          </w:rPr>
          <w:t>2</w:t>
        </w:r>
        <w:r w:rsidR="00715747">
          <w:rPr>
            <w:rFonts w:eastAsiaTheme="minorEastAsia" w:cstheme="minorBidi"/>
            <w:bCs w:val="0"/>
            <w:caps w:val="0"/>
            <w:noProof/>
            <w:szCs w:val="22"/>
          </w:rPr>
          <w:tab/>
        </w:r>
        <w:r w:rsidR="00715747" w:rsidRPr="00C538C4">
          <w:rPr>
            <w:rStyle w:val="Hyperlink"/>
            <w:noProof/>
            <w:lang w:val="en-US"/>
          </w:rPr>
          <w:t>Document references</w:t>
        </w:r>
        <w:r w:rsidR="00715747">
          <w:rPr>
            <w:noProof/>
            <w:webHidden/>
          </w:rPr>
          <w:tab/>
        </w:r>
        <w:r w:rsidR="00715747">
          <w:rPr>
            <w:noProof/>
            <w:webHidden/>
          </w:rPr>
          <w:fldChar w:fldCharType="begin"/>
        </w:r>
        <w:r w:rsidR="00715747">
          <w:rPr>
            <w:noProof/>
            <w:webHidden/>
          </w:rPr>
          <w:instrText xml:space="preserve"> PAGEREF _Toc443209258 \h </w:instrText>
        </w:r>
        <w:r w:rsidR="00715747">
          <w:rPr>
            <w:noProof/>
            <w:webHidden/>
          </w:rPr>
        </w:r>
        <w:r w:rsidR="00715747">
          <w:rPr>
            <w:noProof/>
            <w:webHidden/>
          </w:rPr>
          <w:fldChar w:fldCharType="separate"/>
        </w:r>
        <w:r w:rsidR="007C04F4">
          <w:rPr>
            <w:noProof/>
            <w:webHidden/>
          </w:rPr>
          <w:t>2</w:t>
        </w:r>
        <w:r w:rsidR="00715747">
          <w:rPr>
            <w:noProof/>
            <w:webHidden/>
          </w:rPr>
          <w:fldChar w:fldCharType="end"/>
        </w:r>
      </w:hyperlink>
    </w:p>
    <w:p w14:paraId="169B2A0B" w14:textId="77777777" w:rsidR="00715747" w:rsidRDefault="00237F3D">
      <w:pPr>
        <w:pStyle w:val="TOC1"/>
        <w:tabs>
          <w:tab w:val="left" w:pos="440"/>
          <w:tab w:val="right" w:leader="dot" w:pos="9344"/>
        </w:tabs>
        <w:rPr>
          <w:rFonts w:eastAsiaTheme="minorEastAsia" w:cstheme="minorBidi"/>
          <w:bCs w:val="0"/>
          <w:caps w:val="0"/>
          <w:noProof/>
          <w:szCs w:val="22"/>
        </w:rPr>
      </w:pPr>
      <w:hyperlink w:anchor="_Toc443209259" w:history="1">
        <w:r w:rsidR="00715747" w:rsidRPr="00C538C4">
          <w:rPr>
            <w:rStyle w:val="Hyperlink"/>
            <w:noProof/>
            <w:lang w:val="en-US"/>
          </w:rPr>
          <w:t>3</w:t>
        </w:r>
        <w:r w:rsidR="00715747">
          <w:rPr>
            <w:rFonts w:eastAsiaTheme="minorEastAsia" w:cstheme="minorBidi"/>
            <w:bCs w:val="0"/>
            <w:caps w:val="0"/>
            <w:noProof/>
            <w:szCs w:val="22"/>
          </w:rPr>
          <w:tab/>
        </w:r>
        <w:r w:rsidR="00715747" w:rsidRPr="00C538C4">
          <w:rPr>
            <w:rStyle w:val="Hyperlink"/>
            <w:noProof/>
            <w:lang w:val="en-US"/>
          </w:rPr>
          <w:t>Definitions and abbreviations</w:t>
        </w:r>
        <w:r w:rsidR="00715747">
          <w:rPr>
            <w:noProof/>
            <w:webHidden/>
          </w:rPr>
          <w:tab/>
        </w:r>
        <w:r w:rsidR="00715747">
          <w:rPr>
            <w:noProof/>
            <w:webHidden/>
          </w:rPr>
          <w:fldChar w:fldCharType="begin"/>
        </w:r>
        <w:r w:rsidR="00715747">
          <w:rPr>
            <w:noProof/>
            <w:webHidden/>
          </w:rPr>
          <w:instrText xml:space="preserve"> PAGEREF _Toc443209259 \h </w:instrText>
        </w:r>
        <w:r w:rsidR="00715747">
          <w:rPr>
            <w:noProof/>
            <w:webHidden/>
          </w:rPr>
        </w:r>
        <w:r w:rsidR="00715747">
          <w:rPr>
            <w:noProof/>
            <w:webHidden/>
          </w:rPr>
          <w:fldChar w:fldCharType="separate"/>
        </w:r>
        <w:r w:rsidR="007C04F4">
          <w:rPr>
            <w:noProof/>
            <w:webHidden/>
          </w:rPr>
          <w:t>2</w:t>
        </w:r>
        <w:r w:rsidR="00715747">
          <w:rPr>
            <w:noProof/>
            <w:webHidden/>
          </w:rPr>
          <w:fldChar w:fldCharType="end"/>
        </w:r>
      </w:hyperlink>
    </w:p>
    <w:p w14:paraId="59A8A450" w14:textId="77777777" w:rsidR="00715747" w:rsidRDefault="00237F3D">
      <w:pPr>
        <w:pStyle w:val="TOC1"/>
        <w:tabs>
          <w:tab w:val="left" w:pos="440"/>
          <w:tab w:val="right" w:leader="dot" w:pos="9344"/>
        </w:tabs>
        <w:rPr>
          <w:rFonts w:eastAsiaTheme="minorEastAsia" w:cstheme="minorBidi"/>
          <w:bCs w:val="0"/>
          <w:caps w:val="0"/>
          <w:noProof/>
          <w:szCs w:val="22"/>
        </w:rPr>
      </w:pPr>
      <w:hyperlink w:anchor="_Toc443209260" w:history="1">
        <w:r w:rsidR="00715747" w:rsidRPr="00C538C4">
          <w:rPr>
            <w:rStyle w:val="Hyperlink"/>
            <w:noProof/>
            <w:lang w:val="en-US"/>
          </w:rPr>
          <w:t>4</w:t>
        </w:r>
        <w:r w:rsidR="00715747">
          <w:rPr>
            <w:rFonts w:eastAsiaTheme="minorEastAsia" w:cstheme="minorBidi"/>
            <w:bCs w:val="0"/>
            <w:caps w:val="0"/>
            <w:noProof/>
            <w:szCs w:val="22"/>
          </w:rPr>
          <w:tab/>
        </w:r>
        <w:r w:rsidR="00715747" w:rsidRPr="00C538C4">
          <w:rPr>
            <w:rStyle w:val="Hyperlink"/>
            <w:noProof/>
            <w:lang w:val="en-US"/>
          </w:rPr>
          <w:t>Purpose</w:t>
        </w:r>
        <w:r w:rsidR="00715747">
          <w:rPr>
            <w:noProof/>
            <w:webHidden/>
          </w:rPr>
          <w:tab/>
        </w:r>
        <w:r w:rsidR="00715747">
          <w:rPr>
            <w:noProof/>
            <w:webHidden/>
          </w:rPr>
          <w:fldChar w:fldCharType="begin"/>
        </w:r>
        <w:r w:rsidR="00715747">
          <w:rPr>
            <w:noProof/>
            <w:webHidden/>
          </w:rPr>
          <w:instrText xml:space="preserve"> PAGEREF _Toc443209260 \h </w:instrText>
        </w:r>
        <w:r w:rsidR="00715747">
          <w:rPr>
            <w:noProof/>
            <w:webHidden/>
          </w:rPr>
        </w:r>
        <w:r w:rsidR="00715747">
          <w:rPr>
            <w:noProof/>
            <w:webHidden/>
          </w:rPr>
          <w:fldChar w:fldCharType="separate"/>
        </w:r>
        <w:r w:rsidR="007C04F4">
          <w:rPr>
            <w:noProof/>
            <w:webHidden/>
          </w:rPr>
          <w:t>2</w:t>
        </w:r>
        <w:r w:rsidR="00715747">
          <w:rPr>
            <w:noProof/>
            <w:webHidden/>
          </w:rPr>
          <w:fldChar w:fldCharType="end"/>
        </w:r>
      </w:hyperlink>
    </w:p>
    <w:p w14:paraId="35B4735F" w14:textId="77777777" w:rsidR="00715747" w:rsidRDefault="00237F3D">
      <w:pPr>
        <w:pStyle w:val="TOC1"/>
        <w:tabs>
          <w:tab w:val="left" w:pos="440"/>
          <w:tab w:val="right" w:leader="dot" w:pos="9344"/>
        </w:tabs>
        <w:rPr>
          <w:rFonts w:eastAsiaTheme="minorEastAsia" w:cstheme="minorBidi"/>
          <w:bCs w:val="0"/>
          <w:caps w:val="0"/>
          <w:noProof/>
          <w:szCs w:val="22"/>
        </w:rPr>
      </w:pPr>
      <w:hyperlink w:anchor="_Toc443209261" w:history="1">
        <w:r w:rsidR="00715747" w:rsidRPr="00C538C4">
          <w:rPr>
            <w:rStyle w:val="Hyperlink"/>
            <w:noProof/>
            <w:lang w:val="en-US"/>
          </w:rPr>
          <w:t>5</w:t>
        </w:r>
        <w:r w:rsidR="00715747">
          <w:rPr>
            <w:rFonts w:eastAsiaTheme="minorEastAsia" w:cstheme="minorBidi"/>
            <w:bCs w:val="0"/>
            <w:caps w:val="0"/>
            <w:noProof/>
            <w:szCs w:val="22"/>
          </w:rPr>
          <w:tab/>
        </w:r>
        <w:r w:rsidR="00715747" w:rsidRPr="00C538C4">
          <w:rPr>
            <w:rStyle w:val="Hyperlink"/>
            <w:noProof/>
            <w:lang w:val="en-US"/>
          </w:rPr>
          <w:t>Chapter</w:t>
        </w:r>
        <w:r w:rsidR="00715747">
          <w:rPr>
            <w:noProof/>
            <w:webHidden/>
          </w:rPr>
          <w:tab/>
        </w:r>
        <w:r w:rsidR="00715747">
          <w:rPr>
            <w:noProof/>
            <w:webHidden/>
          </w:rPr>
          <w:fldChar w:fldCharType="begin"/>
        </w:r>
        <w:r w:rsidR="00715747">
          <w:rPr>
            <w:noProof/>
            <w:webHidden/>
          </w:rPr>
          <w:instrText xml:space="preserve"> PAGEREF _Toc443209261 \h </w:instrText>
        </w:r>
        <w:r w:rsidR="00715747">
          <w:rPr>
            <w:noProof/>
            <w:webHidden/>
          </w:rPr>
        </w:r>
        <w:r w:rsidR="00715747">
          <w:rPr>
            <w:noProof/>
            <w:webHidden/>
          </w:rPr>
          <w:fldChar w:fldCharType="separate"/>
        </w:r>
        <w:r w:rsidR="007C04F4">
          <w:rPr>
            <w:noProof/>
            <w:webHidden/>
          </w:rPr>
          <w:t>2</w:t>
        </w:r>
        <w:r w:rsidR="00715747">
          <w:rPr>
            <w:noProof/>
            <w:webHidden/>
          </w:rPr>
          <w:fldChar w:fldCharType="end"/>
        </w:r>
      </w:hyperlink>
    </w:p>
    <w:p w14:paraId="66BAC2F9" w14:textId="77777777" w:rsidR="004A0CCF" w:rsidRPr="00715747" w:rsidRDefault="004D5EAF" w:rsidP="00557006">
      <w:pPr>
        <w:rPr>
          <w:rFonts w:cs="Arial"/>
          <w:color w:val="2E74B5" w:themeColor="accent1" w:themeShade="BF"/>
          <w:kern w:val="32"/>
          <w:sz w:val="32"/>
          <w:szCs w:val="32"/>
          <w:lang w:val="en-US"/>
        </w:rPr>
      </w:pPr>
      <w:r w:rsidRPr="00715747">
        <w:rPr>
          <w:bCs/>
          <w:caps/>
          <w:szCs w:val="28"/>
          <w:lang w:val="en-US"/>
        </w:rPr>
        <w:fldChar w:fldCharType="end"/>
      </w:r>
    </w:p>
    <w:p w14:paraId="25D6C4E4" w14:textId="77777777" w:rsidR="00100A6C" w:rsidRPr="00715747" w:rsidRDefault="005F0D27" w:rsidP="00100A6C">
      <w:pPr>
        <w:pStyle w:val="Heading1"/>
        <w:numPr>
          <w:ilvl w:val="0"/>
          <w:numId w:val="1"/>
        </w:numPr>
        <w:ind w:left="431" w:hanging="431"/>
        <w:rPr>
          <w:lang w:val="en-US"/>
        </w:rPr>
      </w:pPr>
      <w:r w:rsidRPr="00715747">
        <w:rPr>
          <w:lang w:val="en-US"/>
        </w:rPr>
        <w:br w:type="column"/>
      </w:r>
      <w:bookmarkStart w:id="2" w:name="_Toc443209257"/>
      <w:bookmarkStart w:id="3" w:name="_Toc429150631"/>
      <w:r w:rsidR="00715747" w:rsidRPr="00715747">
        <w:rPr>
          <w:lang w:val="en-US"/>
        </w:rPr>
        <w:lastRenderedPageBreak/>
        <w:t xml:space="preserve">Revision </w:t>
      </w:r>
      <w:r w:rsidR="00100A6C" w:rsidRPr="00715747">
        <w:rPr>
          <w:lang w:val="en-US"/>
        </w:rPr>
        <w:t>histor</w:t>
      </w:r>
      <w:r w:rsidR="00715747" w:rsidRPr="00715747">
        <w:rPr>
          <w:lang w:val="en-US"/>
        </w:rPr>
        <w:t>y</w:t>
      </w:r>
      <w:bookmarkEnd w:id="2"/>
    </w:p>
    <w:tbl>
      <w:tblPr>
        <w:tblStyle w:val="TableGrid"/>
        <w:tblW w:w="9351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88"/>
        <w:gridCol w:w="1275"/>
        <w:gridCol w:w="1418"/>
        <w:gridCol w:w="5670"/>
      </w:tblGrid>
      <w:tr w:rsidR="00100A6C" w:rsidRPr="00715747" w14:paraId="03286F8A" w14:textId="77777777" w:rsidTr="00100A6C">
        <w:tc>
          <w:tcPr>
            <w:tcW w:w="988" w:type="dxa"/>
          </w:tcPr>
          <w:p w14:paraId="3B4C3106" w14:textId="77777777" w:rsidR="00100A6C" w:rsidRPr="00715747" w:rsidRDefault="00100A6C" w:rsidP="001B644D">
            <w:pPr>
              <w:rPr>
                <w:b/>
                <w:lang w:val="en-US"/>
              </w:rPr>
            </w:pPr>
            <w:r w:rsidRPr="00715747">
              <w:rPr>
                <w:b/>
                <w:lang w:val="en-US"/>
              </w:rPr>
              <w:t>Revision</w:t>
            </w:r>
          </w:p>
        </w:tc>
        <w:tc>
          <w:tcPr>
            <w:tcW w:w="1275" w:type="dxa"/>
          </w:tcPr>
          <w:p w14:paraId="750196FB" w14:textId="77777777" w:rsidR="00100A6C" w:rsidRPr="00715747" w:rsidRDefault="00100A6C" w:rsidP="001B644D">
            <w:pPr>
              <w:rPr>
                <w:b/>
                <w:lang w:val="en-US"/>
              </w:rPr>
            </w:pPr>
            <w:r w:rsidRPr="00715747">
              <w:rPr>
                <w:b/>
                <w:lang w:val="en-US"/>
              </w:rPr>
              <w:t>Dat</w:t>
            </w:r>
            <w:r w:rsidR="00715747" w:rsidRPr="00715747">
              <w:rPr>
                <w:b/>
                <w:lang w:val="en-US"/>
              </w:rPr>
              <w:t>e</w:t>
            </w:r>
          </w:p>
        </w:tc>
        <w:tc>
          <w:tcPr>
            <w:tcW w:w="1418" w:type="dxa"/>
          </w:tcPr>
          <w:p w14:paraId="590A1949" w14:textId="77777777" w:rsidR="00100A6C" w:rsidRPr="00715747" w:rsidRDefault="00715747" w:rsidP="001B644D">
            <w:pPr>
              <w:rPr>
                <w:b/>
                <w:lang w:val="en-US"/>
              </w:rPr>
            </w:pPr>
            <w:r w:rsidRPr="00715747">
              <w:rPr>
                <w:b/>
                <w:lang w:val="en-US"/>
              </w:rPr>
              <w:t>Responsible</w:t>
            </w:r>
          </w:p>
        </w:tc>
        <w:tc>
          <w:tcPr>
            <w:tcW w:w="5670" w:type="dxa"/>
          </w:tcPr>
          <w:p w14:paraId="7378FA54" w14:textId="77777777" w:rsidR="00100A6C" w:rsidRPr="00715747" w:rsidRDefault="00715747" w:rsidP="001B644D">
            <w:pPr>
              <w:rPr>
                <w:b/>
                <w:lang w:val="en-US"/>
              </w:rPr>
            </w:pPr>
            <w:r w:rsidRPr="00715747">
              <w:rPr>
                <w:b/>
                <w:lang w:val="en-US"/>
              </w:rPr>
              <w:t>Description</w:t>
            </w:r>
          </w:p>
        </w:tc>
      </w:tr>
      <w:tr w:rsidR="00100A6C" w:rsidRPr="00715747" w14:paraId="63C87B14" w14:textId="77777777" w:rsidTr="00100A6C">
        <w:tc>
          <w:tcPr>
            <w:tcW w:w="988" w:type="dxa"/>
          </w:tcPr>
          <w:p w14:paraId="414BC0E6" w14:textId="77777777" w:rsidR="00100A6C" w:rsidRPr="00715747" w:rsidRDefault="00100A6C" w:rsidP="001B644D">
            <w:pPr>
              <w:rPr>
                <w:lang w:val="en-US"/>
              </w:rPr>
            </w:pPr>
            <w:r w:rsidRPr="00715747">
              <w:rPr>
                <w:lang w:val="en-US"/>
              </w:rPr>
              <w:t>1.0.0</w:t>
            </w:r>
          </w:p>
        </w:tc>
        <w:tc>
          <w:tcPr>
            <w:tcW w:w="1275" w:type="dxa"/>
          </w:tcPr>
          <w:p w14:paraId="12340124" w14:textId="77777777" w:rsidR="00100A6C" w:rsidRPr="00715747" w:rsidRDefault="00100A6C" w:rsidP="001B644D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701C746D" w14:textId="77777777" w:rsidR="00100A6C" w:rsidRPr="00715747" w:rsidRDefault="00100A6C" w:rsidP="001B644D">
            <w:pPr>
              <w:rPr>
                <w:lang w:val="en-US"/>
              </w:rPr>
            </w:pPr>
          </w:p>
        </w:tc>
        <w:tc>
          <w:tcPr>
            <w:tcW w:w="5670" w:type="dxa"/>
          </w:tcPr>
          <w:p w14:paraId="0EAB7C33" w14:textId="77777777" w:rsidR="00100A6C" w:rsidRPr="00715747" w:rsidRDefault="00100A6C" w:rsidP="001B644D">
            <w:pPr>
              <w:rPr>
                <w:lang w:val="en-US"/>
              </w:rPr>
            </w:pPr>
          </w:p>
        </w:tc>
      </w:tr>
    </w:tbl>
    <w:p w14:paraId="1D26A435" w14:textId="77777777" w:rsidR="00607B94" w:rsidRPr="00715747" w:rsidRDefault="00715747" w:rsidP="00B058DA">
      <w:pPr>
        <w:pStyle w:val="Heading1"/>
        <w:numPr>
          <w:ilvl w:val="0"/>
          <w:numId w:val="1"/>
        </w:numPr>
        <w:ind w:left="431" w:hanging="431"/>
        <w:rPr>
          <w:lang w:val="en-US"/>
        </w:rPr>
      </w:pPr>
      <w:bookmarkStart w:id="4" w:name="_Toc443209258"/>
      <w:bookmarkStart w:id="5" w:name="_GoBack"/>
      <w:bookmarkEnd w:id="5"/>
      <w:r w:rsidRPr="00715747">
        <w:rPr>
          <w:lang w:val="en-US"/>
        </w:rPr>
        <w:t>Doc</w:t>
      </w:r>
      <w:r w:rsidR="00607B94" w:rsidRPr="00715747">
        <w:rPr>
          <w:lang w:val="en-US"/>
        </w:rPr>
        <w:t>ument</w:t>
      </w:r>
      <w:r w:rsidRPr="00715747">
        <w:rPr>
          <w:lang w:val="en-US"/>
        </w:rPr>
        <w:t xml:space="preserve"> </w:t>
      </w:r>
      <w:r w:rsidR="00607B94" w:rsidRPr="00715747">
        <w:rPr>
          <w:lang w:val="en-US"/>
        </w:rPr>
        <w:t>reference</w:t>
      </w:r>
      <w:bookmarkEnd w:id="3"/>
      <w:r w:rsidRPr="00715747">
        <w:rPr>
          <w:lang w:val="en-US"/>
        </w:rPr>
        <w:t>s</w:t>
      </w:r>
      <w:bookmarkEnd w:id="4"/>
    </w:p>
    <w:tbl>
      <w:tblPr>
        <w:tblStyle w:val="TableGrid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3681"/>
        <w:gridCol w:w="1276"/>
        <w:gridCol w:w="4387"/>
      </w:tblGrid>
      <w:tr w:rsidR="00607B94" w:rsidRPr="00715747" w14:paraId="3C07C51D" w14:textId="77777777" w:rsidTr="00C14CF3">
        <w:tc>
          <w:tcPr>
            <w:tcW w:w="3681" w:type="dxa"/>
          </w:tcPr>
          <w:p w14:paraId="6E7634FB" w14:textId="77777777" w:rsidR="00607B94" w:rsidRPr="00715747" w:rsidRDefault="00607B94" w:rsidP="00715747">
            <w:pPr>
              <w:rPr>
                <w:b/>
                <w:lang w:val="en-US"/>
              </w:rPr>
            </w:pPr>
            <w:r w:rsidRPr="00715747">
              <w:rPr>
                <w:b/>
                <w:lang w:val="en-US"/>
              </w:rPr>
              <w:t>Do</w:t>
            </w:r>
            <w:r w:rsidR="00715747" w:rsidRPr="00715747">
              <w:rPr>
                <w:b/>
                <w:lang w:val="en-US"/>
              </w:rPr>
              <w:t>c</w:t>
            </w:r>
            <w:r w:rsidRPr="00715747">
              <w:rPr>
                <w:b/>
                <w:lang w:val="en-US"/>
              </w:rPr>
              <w:t>ument</w:t>
            </w:r>
          </w:p>
        </w:tc>
        <w:tc>
          <w:tcPr>
            <w:tcW w:w="1276" w:type="dxa"/>
          </w:tcPr>
          <w:p w14:paraId="47DB7612" w14:textId="77777777" w:rsidR="00607B94" w:rsidRPr="00715747" w:rsidRDefault="00607B94" w:rsidP="00495BAD">
            <w:pPr>
              <w:rPr>
                <w:b/>
                <w:lang w:val="en-US"/>
              </w:rPr>
            </w:pPr>
            <w:r w:rsidRPr="00715747">
              <w:rPr>
                <w:b/>
                <w:lang w:val="en-US"/>
              </w:rPr>
              <w:t>Reference</w:t>
            </w:r>
          </w:p>
        </w:tc>
        <w:tc>
          <w:tcPr>
            <w:tcW w:w="4387" w:type="dxa"/>
          </w:tcPr>
          <w:p w14:paraId="494D782A" w14:textId="77777777" w:rsidR="00607B94" w:rsidRPr="00715747" w:rsidRDefault="00715747" w:rsidP="00495BAD">
            <w:pPr>
              <w:rPr>
                <w:b/>
                <w:lang w:val="en-US"/>
              </w:rPr>
            </w:pPr>
            <w:r w:rsidRPr="00715747">
              <w:rPr>
                <w:b/>
                <w:lang w:val="en-US"/>
              </w:rPr>
              <w:t>Description</w:t>
            </w:r>
          </w:p>
        </w:tc>
      </w:tr>
      <w:tr w:rsidR="00607B94" w:rsidRPr="00715747" w14:paraId="0C94C398" w14:textId="77777777" w:rsidTr="00C14CF3">
        <w:tc>
          <w:tcPr>
            <w:tcW w:w="3681" w:type="dxa"/>
          </w:tcPr>
          <w:p w14:paraId="1121CBEB" w14:textId="77777777" w:rsidR="00607B94" w:rsidRPr="00715747" w:rsidRDefault="00607B94" w:rsidP="00495BAD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898BCCD" w14:textId="77777777" w:rsidR="00607B94" w:rsidRPr="00715747" w:rsidRDefault="00607B94" w:rsidP="00495BAD">
            <w:pPr>
              <w:rPr>
                <w:lang w:val="en-US"/>
              </w:rPr>
            </w:pPr>
            <w:r w:rsidRPr="00715747">
              <w:rPr>
                <w:lang w:val="en-US"/>
              </w:rPr>
              <w:t>REF[x]</w:t>
            </w:r>
          </w:p>
        </w:tc>
        <w:tc>
          <w:tcPr>
            <w:tcW w:w="4387" w:type="dxa"/>
          </w:tcPr>
          <w:p w14:paraId="768FFAC8" w14:textId="77777777" w:rsidR="00607B94" w:rsidRPr="00715747" w:rsidRDefault="00607B94" w:rsidP="00495BAD">
            <w:pPr>
              <w:rPr>
                <w:lang w:val="en-US"/>
              </w:rPr>
            </w:pPr>
          </w:p>
        </w:tc>
      </w:tr>
    </w:tbl>
    <w:p w14:paraId="4220584A" w14:textId="77777777" w:rsidR="00607B94" w:rsidRPr="00715747" w:rsidRDefault="00607B94" w:rsidP="00607B94">
      <w:pPr>
        <w:pStyle w:val="Heading1"/>
        <w:numPr>
          <w:ilvl w:val="0"/>
          <w:numId w:val="1"/>
        </w:numPr>
        <w:ind w:left="431" w:hanging="431"/>
        <w:rPr>
          <w:lang w:val="en-US"/>
        </w:rPr>
      </w:pPr>
      <w:bookmarkStart w:id="6" w:name="_Toc429150632"/>
      <w:bookmarkStart w:id="7" w:name="_Toc443209259"/>
      <w:r w:rsidRPr="00715747">
        <w:rPr>
          <w:lang w:val="en-US"/>
        </w:rPr>
        <w:t>Definition</w:t>
      </w:r>
      <w:r w:rsidR="00715747" w:rsidRPr="00715747">
        <w:rPr>
          <w:lang w:val="en-US"/>
        </w:rPr>
        <w:t>s</w:t>
      </w:r>
      <w:r w:rsidRPr="00715747">
        <w:rPr>
          <w:lang w:val="en-US"/>
        </w:rPr>
        <w:t xml:space="preserve"> </w:t>
      </w:r>
      <w:r w:rsidR="00715747" w:rsidRPr="00715747">
        <w:rPr>
          <w:lang w:val="en-US"/>
        </w:rPr>
        <w:t>and</w:t>
      </w:r>
      <w:r w:rsidRPr="00715747">
        <w:rPr>
          <w:lang w:val="en-US"/>
        </w:rPr>
        <w:t xml:space="preserve"> </w:t>
      </w:r>
      <w:bookmarkEnd w:id="6"/>
      <w:r w:rsidR="00715747" w:rsidRPr="00715747">
        <w:rPr>
          <w:lang w:val="en-US"/>
        </w:rPr>
        <w:t>abbreviations</w:t>
      </w:r>
      <w:bookmarkEnd w:id="7"/>
    </w:p>
    <w:tbl>
      <w:tblPr>
        <w:tblStyle w:val="TableGrid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263"/>
        <w:gridCol w:w="7081"/>
      </w:tblGrid>
      <w:tr w:rsidR="00607B94" w:rsidRPr="00715747" w14:paraId="309375FF" w14:textId="77777777" w:rsidTr="00C14CF3">
        <w:tc>
          <w:tcPr>
            <w:tcW w:w="2263" w:type="dxa"/>
          </w:tcPr>
          <w:p w14:paraId="6DE7DFF4" w14:textId="77777777" w:rsidR="00607B94" w:rsidRPr="00715747" w:rsidRDefault="00607B94" w:rsidP="00495BAD">
            <w:pPr>
              <w:rPr>
                <w:b/>
                <w:lang w:val="en-US"/>
              </w:rPr>
            </w:pPr>
            <w:r w:rsidRPr="00715747">
              <w:rPr>
                <w:b/>
                <w:lang w:val="en-US"/>
              </w:rPr>
              <w:t>Definition</w:t>
            </w:r>
          </w:p>
        </w:tc>
        <w:tc>
          <w:tcPr>
            <w:tcW w:w="7081" w:type="dxa"/>
          </w:tcPr>
          <w:p w14:paraId="73878202" w14:textId="77777777" w:rsidR="00607B94" w:rsidRPr="00715747" w:rsidRDefault="00715747" w:rsidP="00495BAD">
            <w:pPr>
              <w:rPr>
                <w:b/>
                <w:lang w:val="en-US"/>
              </w:rPr>
            </w:pPr>
            <w:r w:rsidRPr="00715747">
              <w:rPr>
                <w:b/>
                <w:lang w:val="en-US"/>
              </w:rPr>
              <w:t>Description</w:t>
            </w:r>
          </w:p>
        </w:tc>
      </w:tr>
      <w:tr w:rsidR="00607B94" w:rsidRPr="00715747" w14:paraId="6D8A6A50" w14:textId="77777777" w:rsidTr="00C14CF3">
        <w:tc>
          <w:tcPr>
            <w:tcW w:w="2263" w:type="dxa"/>
          </w:tcPr>
          <w:p w14:paraId="24228770" w14:textId="77777777" w:rsidR="00607B94" w:rsidRPr="00715747" w:rsidRDefault="00607B94" w:rsidP="00495BAD">
            <w:pPr>
              <w:rPr>
                <w:lang w:val="en-US"/>
              </w:rPr>
            </w:pPr>
          </w:p>
        </w:tc>
        <w:tc>
          <w:tcPr>
            <w:tcW w:w="7081" w:type="dxa"/>
          </w:tcPr>
          <w:p w14:paraId="5BB29852" w14:textId="77777777" w:rsidR="00607B94" w:rsidRPr="00715747" w:rsidRDefault="00607B94" w:rsidP="00495BAD">
            <w:pPr>
              <w:rPr>
                <w:lang w:val="en-US"/>
              </w:rPr>
            </w:pPr>
          </w:p>
        </w:tc>
      </w:tr>
    </w:tbl>
    <w:p w14:paraId="721D67CF" w14:textId="77777777" w:rsidR="00100A6C" w:rsidRPr="00715747" w:rsidRDefault="00715747" w:rsidP="00557AFB">
      <w:pPr>
        <w:pStyle w:val="Heading1"/>
        <w:rPr>
          <w:lang w:val="en-US"/>
        </w:rPr>
      </w:pPr>
      <w:bookmarkStart w:id="8" w:name="_Toc443209260"/>
      <w:r w:rsidRPr="00715747">
        <w:rPr>
          <w:lang w:val="en-US"/>
        </w:rPr>
        <w:t>Purpose</w:t>
      </w:r>
      <w:bookmarkEnd w:id="8"/>
    </w:p>
    <w:p w14:paraId="6D246E00" w14:textId="0277818E" w:rsidR="00C676EA" w:rsidRDefault="00F34451" w:rsidP="00557AFB">
      <w:pPr>
        <w:pStyle w:val="Heading1"/>
        <w:rPr>
          <w:lang w:val="en-US"/>
        </w:rPr>
      </w:pPr>
      <w:r>
        <w:rPr>
          <w:lang w:val="en-US"/>
        </w:rPr>
        <w:t>Application</w:t>
      </w:r>
    </w:p>
    <w:p w14:paraId="421923FD" w14:textId="4AA57AFF" w:rsidR="007C04F4" w:rsidRDefault="007C04F4" w:rsidP="007C04F4">
      <w:pPr>
        <w:pStyle w:val="RequirementID"/>
      </w:pPr>
      <w:r>
        <w:t>REQ_</w:t>
      </w:r>
      <w:r w:rsidR="00F34451">
        <w:t>APP_</w:t>
      </w:r>
      <w:r>
        <w:t>0001</w:t>
      </w:r>
    </w:p>
    <w:p w14:paraId="036C64B0" w14:textId="1CEB12B8" w:rsidR="001B7E92" w:rsidRDefault="00F34451" w:rsidP="00B77D22">
      <w:pPr>
        <w:pStyle w:val="RequirementText"/>
      </w:pPr>
      <w:r>
        <w:t>As user in shall be possible to import member data from a file.</w:t>
      </w:r>
    </w:p>
    <w:p w14:paraId="3A30D7FF" w14:textId="63815CA1" w:rsidR="00D90AD2" w:rsidRDefault="00D90AD2" w:rsidP="00D90AD2">
      <w:pPr>
        <w:pStyle w:val="RequirementID"/>
      </w:pPr>
      <w:r>
        <w:t>REQ_</w:t>
      </w:r>
      <w:r w:rsidR="00F34451">
        <w:t>APP_</w:t>
      </w:r>
      <w:r>
        <w:t>0002</w:t>
      </w:r>
    </w:p>
    <w:p w14:paraId="604A9220" w14:textId="603ABB6A" w:rsidR="00446BC0" w:rsidRDefault="00F34451" w:rsidP="00446BC0">
      <w:pPr>
        <w:pStyle w:val="RequirementText"/>
      </w:pPr>
      <w:r>
        <w:t>The application shall store information in a result database.</w:t>
      </w:r>
    </w:p>
    <w:p w14:paraId="058CDC5B" w14:textId="5DEE3EB8" w:rsidR="00F34451" w:rsidRDefault="00F34451" w:rsidP="00F34451">
      <w:pPr>
        <w:pStyle w:val="RequirementID"/>
      </w:pPr>
      <w:r>
        <w:t>REQ_APP_0003</w:t>
      </w:r>
    </w:p>
    <w:p w14:paraId="17E8F934" w14:textId="69157255" w:rsidR="00F34451" w:rsidRDefault="00F34451" w:rsidP="00F34451">
      <w:pPr>
        <w:pStyle w:val="RequirementText"/>
      </w:pPr>
      <w:r>
        <w:t>From the result database i</w:t>
      </w:r>
      <w:r w:rsidR="00C477DC">
        <w:t>t</w:t>
      </w:r>
      <w:r>
        <w:t xml:space="preserve"> shall be possible to see historical member result.</w:t>
      </w:r>
    </w:p>
    <w:p w14:paraId="6596EF2E" w14:textId="77777777" w:rsidR="00F34451" w:rsidRPr="00F34451" w:rsidRDefault="00F34451" w:rsidP="00F34451">
      <w:pPr>
        <w:pStyle w:val="RequirementText"/>
      </w:pPr>
    </w:p>
    <w:sectPr w:rsidR="00F34451" w:rsidRPr="00F34451" w:rsidSect="00455AA3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729" w:right="1134" w:bottom="2127" w:left="1418" w:header="397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5622B" w14:textId="77777777" w:rsidR="00237F3D" w:rsidRDefault="00237F3D">
      <w:r>
        <w:separator/>
      </w:r>
    </w:p>
  </w:endnote>
  <w:endnote w:type="continuationSeparator" w:id="0">
    <w:p w14:paraId="472C503F" w14:textId="77777777" w:rsidR="00237F3D" w:rsidRDefault="0023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53AFD" w14:textId="77777777" w:rsidR="00495BAD" w:rsidRPr="00715747" w:rsidRDefault="00495BAD" w:rsidP="00147FAB">
    <w:pPr>
      <w:spacing w:before="0"/>
      <w:rPr>
        <w:color w:val="767171" w:themeColor="background2" w:themeShade="80"/>
        <w:sz w:val="18"/>
        <w:szCs w:val="18"/>
        <w:lang w:val="en-US"/>
      </w:rPr>
    </w:pPr>
    <w:r w:rsidRPr="00715747">
      <w:rPr>
        <w:color w:val="767171" w:themeColor="background2" w:themeShade="80"/>
        <w:sz w:val="18"/>
        <w:szCs w:val="18"/>
        <w:lang w:val="en-US"/>
      </w:rPr>
      <w:t>FIL</w:t>
    </w:r>
    <w:r w:rsidRPr="00715747">
      <w:rPr>
        <w:color w:val="767171" w:themeColor="background2" w:themeShade="80"/>
        <w:sz w:val="18"/>
        <w:szCs w:val="18"/>
        <w:lang w:val="en-US"/>
      </w:rPr>
      <w:tab/>
    </w:r>
    <w:r w:rsidRPr="00715747">
      <w:rPr>
        <w:color w:val="767171" w:themeColor="background2" w:themeShade="80"/>
        <w:sz w:val="18"/>
        <w:szCs w:val="18"/>
        <w:lang w:val="en-US"/>
      </w:rPr>
      <w:fldChar w:fldCharType="begin"/>
    </w:r>
    <w:r w:rsidRPr="00715747">
      <w:rPr>
        <w:color w:val="767171" w:themeColor="background2" w:themeShade="80"/>
        <w:sz w:val="18"/>
        <w:szCs w:val="18"/>
        <w:lang w:val="en-US"/>
      </w:rPr>
      <w:instrText xml:space="preserve"> FILENAME  \* Upper  \* MERGEFORMAT </w:instrText>
    </w:r>
    <w:r w:rsidRPr="00715747">
      <w:rPr>
        <w:color w:val="767171" w:themeColor="background2" w:themeShade="80"/>
        <w:sz w:val="18"/>
        <w:szCs w:val="18"/>
        <w:lang w:val="en-US"/>
      </w:rPr>
      <w:fldChar w:fldCharType="separate"/>
    </w:r>
    <w:r w:rsidR="007C04F4">
      <w:rPr>
        <w:noProof/>
        <w:color w:val="767171" w:themeColor="background2" w:themeShade="80"/>
        <w:sz w:val="18"/>
        <w:szCs w:val="18"/>
        <w:lang w:val="en-US"/>
      </w:rPr>
      <w:t>DOCUMENT1</w:t>
    </w:r>
    <w:r w:rsidRPr="00715747">
      <w:rPr>
        <w:color w:val="767171" w:themeColor="background2" w:themeShade="80"/>
        <w:sz w:val="18"/>
        <w:szCs w:val="18"/>
        <w:lang w:val="en-US"/>
      </w:rPr>
      <w:fldChar w:fldCharType="end"/>
    </w:r>
  </w:p>
  <w:p w14:paraId="7B84D632" w14:textId="77777777" w:rsidR="00CC3B38" w:rsidRPr="00715747" w:rsidRDefault="00495BAD" w:rsidP="00147FAB">
    <w:pPr>
      <w:spacing w:before="0"/>
      <w:rPr>
        <w:color w:val="767171" w:themeColor="background2" w:themeShade="80"/>
        <w:sz w:val="18"/>
        <w:szCs w:val="18"/>
        <w:lang w:val="en-US"/>
      </w:rPr>
    </w:pPr>
    <w:r w:rsidRPr="00715747">
      <w:rPr>
        <w:color w:val="767171" w:themeColor="background2" w:themeShade="80"/>
        <w:sz w:val="18"/>
        <w:szCs w:val="18"/>
        <w:lang w:val="en-US"/>
      </w:rPr>
      <w:t>STATUS</w:t>
    </w:r>
    <w:r w:rsidRPr="00715747">
      <w:rPr>
        <w:color w:val="767171" w:themeColor="background2" w:themeShade="80"/>
        <w:sz w:val="18"/>
        <w:szCs w:val="18"/>
        <w:lang w:val="en-US"/>
      </w:rPr>
      <w:tab/>
    </w:r>
    <w:sdt>
      <w:sdtPr>
        <w:rPr>
          <w:color w:val="767171" w:themeColor="background2" w:themeShade="80"/>
          <w:sz w:val="18"/>
          <w:szCs w:val="18"/>
          <w:lang w:val="en-US"/>
        </w:rPr>
        <w:id w:val="-1372060654"/>
        <w:placeholder>
          <w:docPart w:val="C18C581E16B24D2AAA4DB31EC7DDD075"/>
        </w:placeholder>
        <w:showingPlcHdr/>
        <w:dropDownList>
          <w:listItem w:displayText="DRAFT" w:value="Draft"/>
          <w:listItem w:displayText="RELEASE" w:value="Release"/>
        </w:dropDownList>
      </w:sdtPr>
      <w:sdtEndPr/>
      <w:sdtContent>
        <w:r w:rsidRPr="00715747">
          <w:rPr>
            <w:rStyle w:val="PlaceholderText"/>
            <w:color w:val="FF0000"/>
            <w:sz w:val="18"/>
            <w:szCs w:val="18"/>
            <w:lang w:val="en-US"/>
          </w:rPr>
          <w:t>DRAFT</w:t>
        </w:r>
      </w:sdtContent>
    </w:sdt>
  </w:p>
  <w:p w14:paraId="321A37A6" w14:textId="77777777" w:rsidR="00495BAD" w:rsidRPr="00715747" w:rsidRDefault="00715747" w:rsidP="00100A6C">
    <w:pPr>
      <w:spacing w:before="60"/>
      <w:rPr>
        <w:color w:val="767171" w:themeColor="background2" w:themeShade="80"/>
        <w:sz w:val="18"/>
        <w:szCs w:val="18"/>
        <w:lang w:val="en-US"/>
      </w:rPr>
    </w:pPr>
    <w:r>
      <w:rPr>
        <w:color w:val="767171" w:themeColor="background2" w:themeShade="80"/>
        <w:sz w:val="18"/>
        <w:szCs w:val="18"/>
        <w:lang w:val="en-US"/>
      </w:rPr>
      <w:t xml:space="preserve">The contents of this document is confidential and may not be </w:t>
    </w:r>
    <w:r w:rsidR="000B1379">
      <w:rPr>
        <w:color w:val="767171" w:themeColor="background2" w:themeShade="80"/>
        <w:sz w:val="18"/>
        <w:szCs w:val="18"/>
        <w:lang w:val="en-US"/>
      </w:rPr>
      <w:t>disclosed</w:t>
    </w:r>
    <w:r>
      <w:rPr>
        <w:color w:val="767171" w:themeColor="background2" w:themeShade="80"/>
        <w:sz w:val="18"/>
        <w:szCs w:val="18"/>
        <w:lang w:val="en-US"/>
      </w:rPr>
      <w:t xml:space="preserve"> without the</w:t>
    </w:r>
    <w:r w:rsidR="000B1379">
      <w:rPr>
        <w:color w:val="767171" w:themeColor="background2" w:themeShade="80"/>
        <w:sz w:val="18"/>
        <w:szCs w:val="18"/>
        <w:lang w:val="en-US"/>
      </w:rPr>
      <w:t xml:space="preserve"> prior</w:t>
    </w:r>
    <w:r>
      <w:rPr>
        <w:color w:val="767171" w:themeColor="background2" w:themeShade="80"/>
        <w:sz w:val="18"/>
        <w:szCs w:val="18"/>
        <w:lang w:val="en-US"/>
      </w:rPr>
      <w:t xml:space="preserve"> written consent from GPower</w:t>
    </w:r>
    <w:r w:rsidR="00CC3B38" w:rsidRPr="00715747">
      <w:rPr>
        <w:color w:val="767171" w:themeColor="background2" w:themeShade="80"/>
        <w:sz w:val="18"/>
        <w:szCs w:val="18"/>
        <w:lang w:val="en-US"/>
      </w:rPr>
      <w:t>.</w:t>
    </w:r>
  </w:p>
  <w:p w14:paraId="32D59BF8" w14:textId="77777777" w:rsidR="00495BAD" w:rsidRPr="00715747" w:rsidRDefault="00495BAD" w:rsidP="0022181F">
    <w:pPr>
      <w:jc w:val="center"/>
      <w:rPr>
        <w:lang w:val="en-US"/>
      </w:rPr>
    </w:pPr>
    <w:r w:rsidRPr="00715747">
      <w:rPr>
        <w:lang w:val="en-US"/>
      </w:rPr>
      <w:fldChar w:fldCharType="begin"/>
    </w:r>
    <w:r w:rsidRPr="00715747">
      <w:rPr>
        <w:lang w:val="en-US"/>
      </w:rPr>
      <w:instrText xml:space="preserve"> PAGE  \* Arabic  \* MERGEFORMAT </w:instrText>
    </w:r>
    <w:r w:rsidRPr="00715747">
      <w:rPr>
        <w:lang w:val="en-US"/>
      </w:rPr>
      <w:fldChar w:fldCharType="separate"/>
    </w:r>
    <w:r w:rsidR="008739AF">
      <w:rPr>
        <w:noProof/>
        <w:lang w:val="en-US"/>
      </w:rPr>
      <w:t>2</w:t>
    </w:r>
    <w:r w:rsidRPr="00715747">
      <w:rPr>
        <w:noProof/>
        <w:lang w:val="en-US"/>
      </w:rPr>
      <w:fldChar w:fldCharType="end"/>
    </w:r>
    <w:r w:rsidRPr="00715747">
      <w:rPr>
        <w:lang w:val="en-US"/>
      </w:rPr>
      <w:t xml:space="preserve"> </w:t>
    </w:r>
    <w:r w:rsidR="000B1379">
      <w:rPr>
        <w:lang w:val="en-US"/>
      </w:rPr>
      <w:t>o</w:t>
    </w:r>
    <w:r w:rsidRPr="00715747">
      <w:rPr>
        <w:lang w:val="en-US"/>
      </w:rPr>
      <w:t xml:space="preserve">f </w:t>
    </w:r>
    <w:r w:rsidR="00B516E1" w:rsidRPr="00715747">
      <w:rPr>
        <w:lang w:val="en-US"/>
      </w:rPr>
      <w:fldChar w:fldCharType="begin"/>
    </w:r>
    <w:r w:rsidR="00B516E1" w:rsidRPr="00715747">
      <w:rPr>
        <w:lang w:val="en-US"/>
      </w:rPr>
      <w:instrText xml:space="preserve"> NUMPAGES   \* MERGEFORMAT </w:instrText>
    </w:r>
    <w:r w:rsidR="00B516E1" w:rsidRPr="00715747">
      <w:rPr>
        <w:lang w:val="en-US"/>
      </w:rPr>
      <w:fldChar w:fldCharType="separate"/>
    </w:r>
    <w:r w:rsidR="008739AF">
      <w:rPr>
        <w:noProof/>
        <w:lang w:val="en-US"/>
      </w:rPr>
      <w:t>2</w:t>
    </w:r>
    <w:r w:rsidR="00B516E1" w:rsidRPr="00715747">
      <w:rPr>
        <w:noProof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468ED" w14:textId="77777777" w:rsidR="00495BAD" w:rsidRPr="00571F66" w:rsidRDefault="00495BAD" w:rsidP="00571F66">
    <w:pPr>
      <w:rPr>
        <w:color w:val="767171" w:themeColor="background2" w:themeShade="80"/>
        <w:sz w:val="20"/>
        <w:szCs w:val="20"/>
        <w:lang w:val="en-US"/>
      </w:rPr>
    </w:pPr>
    <w:r w:rsidRPr="00571F66">
      <w:rPr>
        <w:color w:val="767171" w:themeColor="background2" w:themeShade="80"/>
        <w:sz w:val="20"/>
        <w:szCs w:val="20"/>
        <w:lang w:val="en-US"/>
      </w:rPr>
      <w:t>F</w:t>
    </w:r>
    <w:r>
      <w:rPr>
        <w:color w:val="767171" w:themeColor="background2" w:themeShade="80"/>
        <w:sz w:val="20"/>
        <w:szCs w:val="20"/>
        <w:lang w:val="en-US"/>
      </w:rPr>
      <w:t>il</w:t>
    </w:r>
    <w:r w:rsidRPr="00571F66">
      <w:rPr>
        <w:color w:val="767171" w:themeColor="background2" w:themeShade="80"/>
        <w:sz w:val="20"/>
        <w:szCs w:val="20"/>
        <w:lang w:val="en-US"/>
      </w:rPr>
      <w:tab/>
    </w:r>
    <w:r w:rsidRPr="00571F66">
      <w:rPr>
        <w:color w:val="767171" w:themeColor="background2" w:themeShade="80"/>
        <w:sz w:val="20"/>
        <w:szCs w:val="20"/>
      </w:rPr>
      <w:fldChar w:fldCharType="begin"/>
    </w:r>
    <w:r w:rsidRPr="00571F66">
      <w:rPr>
        <w:color w:val="767171" w:themeColor="background2" w:themeShade="80"/>
        <w:sz w:val="20"/>
        <w:szCs w:val="20"/>
        <w:lang w:val="en-US"/>
      </w:rPr>
      <w:instrText xml:space="preserve"> FILENAME  \* Caps  \* MERGEFORMAT </w:instrText>
    </w:r>
    <w:r w:rsidRPr="00571F66">
      <w:rPr>
        <w:color w:val="767171" w:themeColor="background2" w:themeShade="80"/>
        <w:sz w:val="20"/>
        <w:szCs w:val="20"/>
      </w:rPr>
      <w:fldChar w:fldCharType="separate"/>
    </w:r>
    <w:r w:rsidR="007C04F4">
      <w:rPr>
        <w:noProof/>
        <w:color w:val="767171" w:themeColor="background2" w:themeShade="80"/>
        <w:sz w:val="20"/>
        <w:szCs w:val="20"/>
        <w:lang w:val="en-US"/>
      </w:rPr>
      <w:t>Document1</w:t>
    </w:r>
    <w:r w:rsidRPr="00571F66">
      <w:rPr>
        <w:color w:val="767171" w:themeColor="background2" w:themeShade="80"/>
        <w:sz w:val="20"/>
        <w:szCs w:val="20"/>
      </w:rPr>
      <w:fldChar w:fldCharType="end"/>
    </w:r>
  </w:p>
  <w:p w14:paraId="5C2A03C5" w14:textId="77777777" w:rsidR="00495BAD" w:rsidRPr="00571F66" w:rsidRDefault="00495BAD" w:rsidP="00571F66">
    <w:pPr>
      <w:rPr>
        <w:lang w:val="en-US"/>
      </w:rPr>
    </w:pPr>
    <w:r w:rsidRPr="00571F66">
      <w:rPr>
        <w:color w:val="767171" w:themeColor="background2" w:themeShade="80"/>
        <w:sz w:val="20"/>
        <w:szCs w:val="20"/>
        <w:lang w:val="en-US"/>
      </w:rPr>
      <w:t>Status</w:t>
    </w:r>
    <w:r w:rsidRPr="00571F66">
      <w:rPr>
        <w:color w:val="767171" w:themeColor="background2" w:themeShade="80"/>
        <w:sz w:val="20"/>
        <w:szCs w:val="20"/>
        <w:lang w:val="en-US"/>
      </w:rPr>
      <w:tab/>
      <w:t>&lt;Draft&gt;/&lt;Release&gt;</w:t>
    </w:r>
  </w:p>
  <w:p w14:paraId="52DF74D5" w14:textId="77777777" w:rsidR="00495BAD" w:rsidRPr="006946B3" w:rsidRDefault="00495BAD" w:rsidP="00A059F3">
    <w:pPr>
      <w:jc w:val="center"/>
    </w:pPr>
    <w:r w:rsidRPr="006946B3">
      <w:fldChar w:fldCharType="begin"/>
    </w:r>
    <w:r w:rsidRPr="006946B3">
      <w:instrText xml:space="preserve"> PAGE  \* Arabic  \* MERGEFORMAT </w:instrText>
    </w:r>
    <w:r w:rsidRPr="006946B3">
      <w:fldChar w:fldCharType="separate"/>
    </w:r>
    <w:r>
      <w:rPr>
        <w:noProof/>
      </w:rPr>
      <w:t>1</w:t>
    </w:r>
    <w:r w:rsidRPr="006946B3">
      <w:rPr>
        <w:noProof/>
      </w:rPr>
      <w:fldChar w:fldCharType="end"/>
    </w:r>
    <w:r w:rsidRPr="006946B3">
      <w:t xml:space="preserve"> af </w:t>
    </w:r>
    <w:r w:rsidR="000E6419">
      <w:rPr>
        <w:noProof/>
      </w:rPr>
      <w:fldChar w:fldCharType="begin"/>
    </w:r>
    <w:r w:rsidR="000E6419">
      <w:rPr>
        <w:noProof/>
      </w:rPr>
      <w:instrText xml:space="preserve"> NUMPAGES   \* MERGEFORMAT </w:instrText>
    </w:r>
    <w:r w:rsidR="000E6419">
      <w:rPr>
        <w:noProof/>
      </w:rPr>
      <w:fldChar w:fldCharType="separate"/>
    </w:r>
    <w:r w:rsidR="001F3684">
      <w:rPr>
        <w:noProof/>
      </w:rPr>
      <w:t>1</w:t>
    </w:r>
    <w:r w:rsidR="000E641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610B9" w14:textId="77777777" w:rsidR="00237F3D" w:rsidRDefault="00237F3D">
      <w:r>
        <w:separator/>
      </w:r>
    </w:p>
  </w:footnote>
  <w:footnote w:type="continuationSeparator" w:id="0">
    <w:p w14:paraId="045F2C33" w14:textId="77777777" w:rsidR="00237F3D" w:rsidRDefault="0023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2FF11" w14:textId="77777777" w:rsidR="00495BAD" w:rsidRPr="00F078A9" w:rsidRDefault="00495BAD" w:rsidP="00F078A9">
    <w:pPr>
      <w:rPr>
        <w:sz w:val="18"/>
        <w:szCs w:val="18"/>
      </w:rPr>
    </w:pPr>
    <w:r w:rsidRPr="00F078A9">
      <w:rPr>
        <w:color w:val="A6A6A6" w:themeColor="background1" w:themeShade="A6"/>
        <w:sz w:val="18"/>
        <w:szCs w:val="18"/>
      </w:rPr>
      <w:t>GPower</w:t>
    </w:r>
    <w:r w:rsidRPr="00F078A9">
      <w:rPr>
        <w:color w:val="A6A6A6" w:themeColor="background1" w:themeShade="A6"/>
        <w:sz w:val="18"/>
        <w:szCs w:val="18"/>
      </w:rPr>
      <w:br/>
      <w:t xml:space="preserve">Samsøvej </w:t>
    </w:r>
    <w:r w:rsidR="008739AF">
      <w:rPr>
        <w:color w:val="A6A6A6" w:themeColor="background1" w:themeShade="A6"/>
        <w:sz w:val="18"/>
        <w:szCs w:val="18"/>
      </w:rPr>
      <w:t>3</w:t>
    </w:r>
    <w:r w:rsidRPr="00F078A9">
      <w:rPr>
        <w:color w:val="A6A6A6" w:themeColor="background1" w:themeShade="A6"/>
        <w:sz w:val="18"/>
        <w:szCs w:val="18"/>
      </w:rPr>
      <w:t>1</w:t>
    </w:r>
    <w:r w:rsidRPr="00F078A9">
      <w:rPr>
        <w:color w:val="A6A6A6" w:themeColor="background1" w:themeShade="A6"/>
        <w:sz w:val="18"/>
        <w:szCs w:val="18"/>
      </w:rPr>
      <w:br/>
      <w:t>DK-8382 Hinnerup</w:t>
    </w:r>
    <w:r w:rsidRPr="00F078A9">
      <w:rPr>
        <w:color w:val="A6A6A6" w:themeColor="background1" w:themeShade="A6"/>
        <w:sz w:val="18"/>
        <w:szCs w:val="18"/>
      </w:rPr>
      <w:br/>
    </w:r>
    <w:r w:rsidR="00715747">
      <w:rPr>
        <w:color w:val="A6A6A6" w:themeColor="background1" w:themeShade="A6"/>
        <w:sz w:val="18"/>
        <w:szCs w:val="18"/>
      </w:rPr>
      <w:t>VAT</w:t>
    </w:r>
    <w:r w:rsidRPr="00F078A9">
      <w:rPr>
        <w:color w:val="A6A6A6" w:themeColor="background1" w:themeShade="A6"/>
        <w:sz w:val="18"/>
        <w:szCs w:val="18"/>
      </w:rPr>
      <w:t xml:space="preserve"> </w:t>
    </w:r>
    <w:r>
      <w:rPr>
        <w:color w:val="A6A6A6" w:themeColor="background1" w:themeShade="A6"/>
        <w:sz w:val="18"/>
        <w:szCs w:val="18"/>
      </w:rPr>
      <w:t>DK</w:t>
    </w:r>
    <w:r w:rsidRPr="00F078A9">
      <w:rPr>
        <w:color w:val="A6A6A6" w:themeColor="background1" w:themeShade="A6"/>
        <w:sz w:val="18"/>
        <w:szCs w:val="18"/>
      </w:rPr>
      <w:t>35394400</w:t>
    </w:r>
    <w:r w:rsidRPr="00F078A9">
      <w:rPr>
        <w:noProof/>
        <w:color w:val="A6A6A6" w:themeColor="background1" w:themeShade="A6"/>
        <w:sz w:val="18"/>
        <w:szCs w:val="18"/>
      </w:rPr>
      <w:drawing>
        <wp:anchor distT="0" distB="0" distL="114300" distR="114300" simplePos="0" relativeHeight="251659264" behindDoc="0" locked="0" layoutInCell="1" allowOverlap="1" wp14:anchorId="3B813760" wp14:editId="673626DA">
          <wp:simplePos x="0" y="0"/>
          <wp:positionH relativeFrom="column">
            <wp:posOffset>5629524</wp:posOffset>
          </wp:positionH>
          <wp:positionV relativeFrom="page">
            <wp:posOffset>355462</wp:posOffset>
          </wp:positionV>
          <wp:extent cx="669600" cy="669600"/>
          <wp:effectExtent l="0" t="0" r="0" b="0"/>
          <wp:wrapNone/>
          <wp:docPr id="5" name="Picture 5" descr="C:\Users\SSC\Dropbox\GPower\Grafik\GPower\GPower_61_300x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SC\Dropbox\GPower\Grafik\GPower\GPower_61_300x3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600" cy="66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C1CAA" w14:textId="77777777" w:rsidR="00495BAD" w:rsidRDefault="00495BAD" w:rsidP="00E4563E">
    <w:pPr>
      <w:pStyle w:val="Header"/>
      <w:jc w:val="center"/>
    </w:pPr>
    <w:r>
      <w:rPr>
        <w:color w:val="FF0000"/>
        <w:sz w:val="32"/>
        <w:szCs w:val="32"/>
        <w:lang w:val="da-DK"/>
      </w:rPr>
      <w:t>FORTROLIGT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56F74"/>
    <w:multiLevelType w:val="multilevel"/>
    <w:tmpl w:val="FD924F7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6D2580"/>
    <w:multiLevelType w:val="hybridMultilevel"/>
    <w:tmpl w:val="AC7A5C0E"/>
    <w:lvl w:ilvl="0" w:tplc="113ECD5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35B14"/>
    <w:multiLevelType w:val="hybridMultilevel"/>
    <w:tmpl w:val="6A1AE29E"/>
    <w:lvl w:ilvl="0" w:tplc="41781F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lang w:val="da-DK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6235E"/>
    <w:multiLevelType w:val="multilevel"/>
    <w:tmpl w:val="A0FA3208"/>
    <w:lvl w:ilvl="0">
      <w:start w:val="1"/>
      <w:numFmt w:val="upperLetter"/>
      <w:pStyle w:val="Appendix1"/>
      <w:lvlText w:val="Appendix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F4"/>
    <w:rsid w:val="0000148D"/>
    <w:rsid w:val="00003A19"/>
    <w:rsid w:val="00010352"/>
    <w:rsid w:val="00011028"/>
    <w:rsid w:val="00020296"/>
    <w:rsid w:val="00020E93"/>
    <w:rsid w:val="00031453"/>
    <w:rsid w:val="0003170B"/>
    <w:rsid w:val="00032531"/>
    <w:rsid w:val="00036480"/>
    <w:rsid w:val="000477C1"/>
    <w:rsid w:val="000519E3"/>
    <w:rsid w:val="0005304C"/>
    <w:rsid w:val="00054C5B"/>
    <w:rsid w:val="00055F92"/>
    <w:rsid w:val="000572FB"/>
    <w:rsid w:val="00057615"/>
    <w:rsid w:val="00061A07"/>
    <w:rsid w:val="000621A8"/>
    <w:rsid w:val="000673DF"/>
    <w:rsid w:val="000713A7"/>
    <w:rsid w:val="000738E0"/>
    <w:rsid w:val="0008163F"/>
    <w:rsid w:val="00085626"/>
    <w:rsid w:val="00086334"/>
    <w:rsid w:val="00087021"/>
    <w:rsid w:val="000879D4"/>
    <w:rsid w:val="00087DEB"/>
    <w:rsid w:val="00090844"/>
    <w:rsid w:val="00095499"/>
    <w:rsid w:val="00095882"/>
    <w:rsid w:val="00096816"/>
    <w:rsid w:val="00097E91"/>
    <w:rsid w:val="000A26CC"/>
    <w:rsid w:val="000A2B34"/>
    <w:rsid w:val="000A2D38"/>
    <w:rsid w:val="000A7D0D"/>
    <w:rsid w:val="000A7D84"/>
    <w:rsid w:val="000B1379"/>
    <w:rsid w:val="000B21C4"/>
    <w:rsid w:val="000B37E1"/>
    <w:rsid w:val="000B3FBA"/>
    <w:rsid w:val="000B5848"/>
    <w:rsid w:val="000B6322"/>
    <w:rsid w:val="000B7197"/>
    <w:rsid w:val="000B7905"/>
    <w:rsid w:val="000C6DEC"/>
    <w:rsid w:val="000E5E81"/>
    <w:rsid w:val="000E6419"/>
    <w:rsid w:val="00100A6C"/>
    <w:rsid w:val="001042BB"/>
    <w:rsid w:val="0010748F"/>
    <w:rsid w:val="001168EE"/>
    <w:rsid w:val="001218CA"/>
    <w:rsid w:val="0012320A"/>
    <w:rsid w:val="00127C48"/>
    <w:rsid w:val="00131E0D"/>
    <w:rsid w:val="001358AB"/>
    <w:rsid w:val="00136186"/>
    <w:rsid w:val="0014423A"/>
    <w:rsid w:val="00147FAB"/>
    <w:rsid w:val="00150CC6"/>
    <w:rsid w:val="00151CD5"/>
    <w:rsid w:val="0015759A"/>
    <w:rsid w:val="00157995"/>
    <w:rsid w:val="001579CD"/>
    <w:rsid w:val="001605E9"/>
    <w:rsid w:val="00161F5E"/>
    <w:rsid w:val="0016473A"/>
    <w:rsid w:val="00164EC6"/>
    <w:rsid w:val="00167754"/>
    <w:rsid w:val="001711D1"/>
    <w:rsid w:val="00186895"/>
    <w:rsid w:val="00187044"/>
    <w:rsid w:val="001A0723"/>
    <w:rsid w:val="001B4C16"/>
    <w:rsid w:val="001B5A80"/>
    <w:rsid w:val="001B5ABF"/>
    <w:rsid w:val="001B7E92"/>
    <w:rsid w:val="001C0B52"/>
    <w:rsid w:val="001C11D7"/>
    <w:rsid w:val="001C23F8"/>
    <w:rsid w:val="001C5700"/>
    <w:rsid w:val="001D0554"/>
    <w:rsid w:val="001D2E90"/>
    <w:rsid w:val="001D3868"/>
    <w:rsid w:val="001D3E3E"/>
    <w:rsid w:val="001D424D"/>
    <w:rsid w:val="001D570B"/>
    <w:rsid w:val="001D6A13"/>
    <w:rsid w:val="001D70F6"/>
    <w:rsid w:val="001E0548"/>
    <w:rsid w:val="001E11F9"/>
    <w:rsid w:val="001E2D7F"/>
    <w:rsid w:val="001F3684"/>
    <w:rsid w:val="001F52F8"/>
    <w:rsid w:val="00202C43"/>
    <w:rsid w:val="002031D3"/>
    <w:rsid w:val="0021286C"/>
    <w:rsid w:val="00213A39"/>
    <w:rsid w:val="00215433"/>
    <w:rsid w:val="0022181F"/>
    <w:rsid w:val="00230783"/>
    <w:rsid w:val="00230DD7"/>
    <w:rsid w:val="00230FDC"/>
    <w:rsid w:val="00232277"/>
    <w:rsid w:val="00234C4A"/>
    <w:rsid w:val="00234E22"/>
    <w:rsid w:val="00235B61"/>
    <w:rsid w:val="00237F3D"/>
    <w:rsid w:val="00241BBB"/>
    <w:rsid w:val="00243804"/>
    <w:rsid w:val="002453E5"/>
    <w:rsid w:val="002462D9"/>
    <w:rsid w:val="00257737"/>
    <w:rsid w:val="002601D2"/>
    <w:rsid w:val="00260EF1"/>
    <w:rsid w:val="002722D3"/>
    <w:rsid w:val="002729A3"/>
    <w:rsid w:val="00273D2E"/>
    <w:rsid w:val="0027619B"/>
    <w:rsid w:val="00280731"/>
    <w:rsid w:val="00284AE7"/>
    <w:rsid w:val="00285573"/>
    <w:rsid w:val="00292DD2"/>
    <w:rsid w:val="00293265"/>
    <w:rsid w:val="00293EA0"/>
    <w:rsid w:val="002A4E6A"/>
    <w:rsid w:val="002A643E"/>
    <w:rsid w:val="002B1B57"/>
    <w:rsid w:val="002B44C8"/>
    <w:rsid w:val="002B6E76"/>
    <w:rsid w:val="002C2FAD"/>
    <w:rsid w:val="002C3B73"/>
    <w:rsid w:val="002D274E"/>
    <w:rsid w:val="002D5F1A"/>
    <w:rsid w:val="002E179B"/>
    <w:rsid w:val="002F1374"/>
    <w:rsid w:val="002F20C6"/>
    <w:rsid w:val="002F468B"/>
    <w:rsid w:val="002F4C82"/>
    <w:rsid w:val="002F55F3"/>
    <w:rsid w:val="00301DC1"/>
    <w:rsid w:val="0030558C"/>
    <w:rsid w:val="00307360"/>
    <w:rsid w:val="0031015D"/>
    <w:rsid w:val="0031171A"/>
    <w:rsid w:val="003125EC"/>
    <w:rsid w:val="00312ACE"/>
    <w:rsid w:val="00313D58"/>
    <w:rsid w:val="00314233"/>
    <w:rsid w:val="00334585"/>
    <w:rsid w:val="00340C73"/>
    <w:rsid w:val="003449EF"/>
    <w:rsid w:val="0034511B"/>
    <w:rsid w:val="0034706D"/>
    <w:rsid w:val="003506B8"/>
    <w:rsid w:val="003523E6"/>
    <w:rsid w:val="00354F6A"/>
    <w:rsid w:val="00355C2B"/>
    <w:rsid w:val="00357108"/>
    <w:rsid w:val="00360857"/>
    <w:rsid w:val="00365011"/>
    <w:rsid w:val="00371D32"/>
    <w:rsid w:val="00373563"/>
    <w:rsid w:val="003749E9"/>
    <w:rsid w:val="00374D3C"/>
    <w:rsid w:val="00375296"/>
    <w:rsid w:val="00376131"/>
    <w:rsid w:val="00380533"/>
    <w:rsid w:val="003806EA"/>
    <w:rsid w:val="003859F1"/>
    <w:rsid w:val="00386377"/>
    <w:rsid w:val="00395FED"/>
    <w:rsid w:val="0039727D"/>
    <w:rsid w:val="003A00DA"/>
    <w:rsid w:val="003A01E0"/>
    <w:rsid w:val="003A4647"/>
    <w:rsid w:val="003B30AA"/>
    <w:rsid w:val="003B328F"/>
    <w:rsid w:val="003B48E8"/>
    <w:rsid w:val="003B560D"/>
    <w:rsid w:val="003C3F7B"/>
    <w:rsid w:val="003C724E"/>
    <w:rsid w:val="003D0293"/>
    <w:rsid w:val="003D1C24"/>
    <w:rsid w:val="003D41FF"/>
    <w:rsid w:val="003E028B"/>
    <w:rsid w:val="003E16E4"/>
    <w:rsid w:val="003E2090"/>
    <w:rsid w:val="003E265C"/>
    <w:rsid w:val="003F7EDA"/>
    <w:rsid w:val="0040055B"/>
    <w:rsid w:val="00400EF1"/>
    <w:rsid w:val="0040271A"/>
    <w:rsid w:val="00406FFE"/>
    <w:rsid w:val="00414956"/>
    <w:rsid w:val="00417331"/>
    <w:rsid w:val="0042188F"/>
    <w:rsid w:val="004248BD"/>
    <w:rsid w:val="0042516C"/>
    <w:rsid w:val="00425E9E"/>
    <w:rsid w:val="00430225"/>
    <w:rsid w:val="004315BC"/>
    <w:rsid w:val="0043294D"/>
    <w:rsid w:val="00433400"/>
    <w:rsid w:val="00444158"/>
    <w:rsid w:val="0044574C"/>
    <w:rsid w:val="00446BC0"/>
    <w:rsid w:val="004515A3"/>
    <w:rsid w:val="00454DB4"/>
    <w:rsid w:val="00455AA3"/>
    <w:rsid w:val="00456E10"/>
    <w:rsid w:val="00462F60"/>
    <w:rsid w:val="00463CBE"/>
    <w:rsid w:val="004657EB"/>
    <w:rsid w:val="00466A03"/>
    <w:rsid w:val="00473678"/>
    <w:rsid w:val="00476C5F"/>
    <w:rsid w:val="004852B3"/>
    <w:rsid w:val="0048539E"/>
    <w:rsid w:val="00485F5B"/>
    <w:rsid w:val="00486E90"/>
    <w:rsid w:val="004873F6"/>
    <w:rsid w:val="00490EDA"/>
    <w:rsid w:val="0049141D"/>
    <w:rsid w:val="00492017"/>
    <w:rsid w:val="00492A40"/>
    <w:rsid w:val="00495BAD"/>
    <w:rsid w:val="004A0CCF"/>
    <w:rsid w:val="004A6009"/>
    <w:rsid w:val="004A6F33"/>
    <w:rsid w:val="004B1CA6"/>
    <w:rsid w:val="004B4F50"/>
    <w:rsid w:val="004C2363"/>
    <w:rsid w:val="004C4438"/>
    <w:rsid w:val="004D41A6"/>
    <w:rsid w:val="004D5EAF"/>
    <w:rsid w:val="004D637B"/>
    <w:rsid w:val="004D7E3C"/>
    <w:rsid w:val="004E0C6D"/>
    <w:rsid w:val="004E3429"/>
    <w:rsid w:val="004E5C50"/>
    <w:rsid w:val="004E6A6B"/>
    <w:rsid w:val="004F1C7C"/>
    <w:rsid w:val="004F6756"/>
    <w:rsid w:val="00501E88"/>
    <w:rsid w:val="00502D14"/>
    <w:rsid w:val="005074BE"/>
    <w:rsid w:val="00512CBD"/>
    <w:rsid w:val="00514AA2"/>
    <w:rsid w:val="00520D31"/>
    <w:rsid w:val="00527CA7"/>
    <w:rsid w:val="00530E1F"/>
    <w:rsid w:val="0053408E"/>
    <w:rsid w:val="00536321"/>
    <w:rsid w:val="005426F8"/>
    <w:rsid w:val="00542C22"/>
    <w:rsid w:val="00543BAB"/>
    <w:rsid w:val="00551DFA"/>
    <w:rsid w:val="0055359D"/>
    <w:rsid w:val="00554E92"/>
    <w:rsid w:val="00555061"/>
    <w:rsid w:val="00555D58"/>
    <w:rsid w:val="00557006"/>
    <w:rsid w:val="00557269"/>
    <w:rsid w:val="00557AFB"/>
    <w:rsid w:val="00560A5F"/>
    <w:rsid w:val="00565022"/>
    <w:rsid w:val="005665CC"/>
    <w:rsid w:val="00566DCB"/>
    <w:rsid w:val="005671CE"/>
    <w:rsid w:val="00571F66"/>
    <w:rsid w:val="00571FAF"/>
    <w:rsid w:val="00575B66"/>
    <w:rsid w:val="0058743A"/>
    <w:rsid w:val="005978F7"/>
    <w:rsid w:val="005A245E"/>
    <w:rsid w:val="005A3904"/>
    <w:rsid w:val="005A6A79"/>
    <w:rsid w:val="005A7846"/>
    <w:rsid w:val="005B0EE4"/>
    <w:rsid w:val="005B1896"/>
    <w:rsid w:val="005B5E07"/>
    <w:rsid w:val="005C35D0"/>
    <w:rsid w:val="005C46FA"/>
    <w:rsid w:val="005C4C1C"/>
    <w:rsid w:val="005C721D"/>
    <w:rsid w:val="005D1380"/>
    <w:rsid w:val="005D4EEE"/>
    <w:rsid w:val="005E2635"/>
    <w:rsid w:val="005E5FFA"/>
    <w:rsid w:val="005E67D6"/>
    <w:rsid w:val="005E7304"/>
    <w:rsid w:val="005F0D27"/>
    <w:rsid w:val="005F13EE"/>
    <w:rsid w:val="005F2A06"/>
    <w:rsid w:val="005F4A8E"/>
    <w:rsid w:val="0060011C"/>
    <w:rsid w:val="006020E8"/>
    <w:rsid w:val="006029C1"/>
    <w:rsid w:val="006073DD"/>
    <w:rsid w:val="00607AAC"/>
    <w:rsid w:val="00607B94"/>
    <w:rsid w:val="00610926"/>
    <w:rsid w:val="00615580"/>
    <w:rsid w:val="00626E4A"/>
    <w:rsid w:val="00630D4E"/>
    <w:rsid w:val="00631052"/>
    <w:rsid w:val="006327B1"/>
    <w:rsid w:val="006335D5"/>
    <w:rsid w:val="0063477C"/>
    <w:rsid w:val="00643B35"/>
    <w:rsid w:val="00654958"/>
    <w:rsid w:val="00654A36"/>
    <w:rsid w:val="00655719"/>
    <w:rsid w:val="00657432"/>
    <w:rsid w:val="00662465"/>
    <w:rsid w:val="00663FB4"/>
    <w:rsid w:val="00665020"/>
    <w:rsid w:val="0066677E"/>
    <w:rsid w:val="006711A8"/>
    <w:rsid w:val="00677104"/>
    <w:rsid w:val="0068456F"/>
    <w:rsid w:val="00684EF8"/>
    <w:rsid w:val="0069229E"/>
    <w:rsid w:val="00693367"/>
    <w:rsid w:val="006946B3"/>
    <w:rsid w:val="006A16A1"/>
    <w:rsid w:val="006A2B8C"/>
    <w:rsid w:val="006A3AB3"/>
    <w:rsid w:val="006B2206"/>
    <w:rsid w:val="006B4F03"/>
    <w:rsid w:val="006B530F"/>
    <w:rsid w:val="006B552F"/>
    <w:rsid w:val="006C1BFC"/>
    <w:rsid w:val="006C2474"/>
    <w:rsid w:val="006C4DE0"/>
    <w:rsid w:val="006C5F88"/>
    <w:rsid w:val="006C751F"/>
    <w:rsid w:val="006D14C8"/>
    <w:rsid w:val="006D17D8"/>
    <w:rsid w:val="006D4A61"/>
    <w:rsid w:val="006D514C"/>
    <w:rsid w:val="006D5C38"/>
    <w:rsid w:val="006D760A"/>
    <w:rsid w:val="006E356B"/>
    <w:rsid w:val="006E4E10"/>
    <w:rsid w:val="006E5CE6"/>
    <w:rsid w:val="006F075B"/>
    <w:rsid w:val="006F2656"/>
    <w:rsid w:val="006F2FA5"/>
    <w:rsid w:val="006F465A"/>
    <w:rsid w:val="006F4D2A"/>
    <w:rsid w:val="006F6F6B"/>
    <w:rsid w:val="006F79C9"/>
    <w:rsid w:val="00701618"/>
    <w:rsid w:val="00705306"/>
    <w:rsid w:val="00707074"/>
    <w:rsid w:val="00711ED1"/>
    <w:rsid w:val="00715747"/>
    <w:rsid w:val="007228B1"/>
    <w:rsid w:val="00732FF5"/>
    <w:rsid w:val="007351A0"/>
    <w:rsid w:val="00736734"/>
    <w:rsid w:val="0073755C"/>
    <w:rsid w:val="0074262C"/>
    <w:rsid w:val="00743EC7"/>
    <w:rsid w:val="00745C3D"/>
    <w:rsid w:val="00751B6D"/>
    <w:rsid w:val="00753D48"/>
    <w:rsid w:val="00754CC4"/>
    <w:rsid w:val="007554A5"/>
    <w:rsid w:val="00755627"/>
    <w:rsid w:val="00761414"/>
    <w:rsid w:val="00762602"/>
    <w:rsid w:val="00763B23"/>
    <w:rsid w:val="007652E2"/>
    <w:rsid w:val="00767F37"/>
    <w:rsid w:val="007718C3"/>
    <w:rsid w:val="0077270F"/>
    <w:rsid w:val="00775CD5"/>
    <w:rsid w:val="0078068B"/>
    <w:rsid w:val="00787A31"/>
    <w:rsid w:val="00790E41"/>
    <w:rsid w:val="007925BD"/>
    <w:rsid w:val="007A31BA"/>
    <w:rsid w:val="007A6AEF"/>
    <w:rsid w:val="007B3B0D"/>
    <w:rsid w:val="007C04F4"/>
    <w:rsid w:val="007C2829"/>
    <w:rsid w:val="007C425F"/>
    <w:rsid w:val="007C4337"/>
    <w:rsid w:val="007C5007"/>
    <w:rsid w:val="007C7C76"/>
    <w:rsid w:val="007D39FB"/>
    <w:rsid w:val="007D3C09"/>
    <w:rsid w:val="007D4097"/>
    <w:rsid w:val="007D42C2"/>
    <w:rsid w:val="007D4A3C"/>
    <w:rsid w:val="007D7187"/>
    <w:rsid w:val="007E1FBB"/>
    <w:rsid w:val="007E444D"/>
    <w:rsid w:val="007E615F"/>
    <w:rsid w:val="007F49DE"/>
    <w:rsid w:val="007F5C50"/>
    <w:rsid w:val="007F7332"/>
    <w:rsid w:val="00802338"/>
    <w:rsid w:val="00811A5E"/>
    <w:rsid w:val="00812D2B"/>
    <w:rsid w:val="00813F3D"/>
    <w:rsid w:val="008142B3"/>
    <w:rsid w:val="00816791"/>
    <w:rsid w:val="00820002"/>
    <w:rsid w:val="008202BC"/>
    <w:rsid w:val="00820CA2"/>
    <w:rsid w:val="00823876"/>
    <w:rsid w:val="008318BE"/>
    <w:rsid w:val="008343F5"/>
    <w:rsid w:val="008356A5"/>
    <w:rsid w:val="00844F31"/>
    <w:rsid w:val="008479A8"/>
    <w:rsid w:val="00850245"/>
    <w:rsid w:val="00854198"/>
    <w:rsid w:val="00867B07"/>
    <w:rsid w:val="008739AF"/>
    <w:rsid w:val="00873AA2"/>
    <w:rsid w:val="00873FCF"/>
    <w:rsid w:val="0087699E"/>
    <w:rsid w:val="00876DE6"/>
    <w:rsid w:val="008845C5"/>
    <w:rsid w:val="00884ED3"/>
    <w:rsid w:val="00886661"/>
    <w:rsid w:val="0089358F"/>
    <w:rsid w:val="008A55FE"/>
    <w:rsid w:val="008B0DCF"/>
    <w:rsid w:val="008C4C1F"/>
    <w:rsid w:val="008C4D22"/>
    <w:rsid w:val="008C6518"/>
    <w:rsid w:val="008D1698"/>
    <w:rsid w:val="008D20DD"/>
    <w:rsid w:val="008D4931"/>
    <w:rsid w:val="008D6D7D"/>
    <w:rsid w:val="008D6F4D"/>
    <w:rsid w:val="008E052E"/>
    <w:rsid w:val="008E3A67"/>
    <w:rsid w:val="008E4614"/>
    <w:rsid w:val="008E7387"/>
    <w:rsid w:val="008F3D27"/>
    <w:rsid w:val="008F4AA9"/>
    <w:rsid w:val="00914FC9"/>
    <w:rsid w:val="0091758E"/>
    <w:rsid w:val="00925575"/>
    <w:rsid w:val="0092603A"/>
    <w:rsid w:val="009325A5"/>
    <w:rsid w:val="009346C8"/>
    <w:rsid w:val="00936B3B"/>
    <w:rsid w:val="0093752E"/>
    <w:rsid w:val="00941E23"/>
    <w:rsid w:val="0094503D"/>
    <w:rsid w:val="00945867"/>
    <w:rsid w:val="00951074"/>
    <w:rsid w:val="00954085"/>
    <w:rsid w:val="00954797"/>
    <w:rsid w:val="00956846"/>
    <w:rsid w:val="009568CE"/>
    <w:rsid w:val="009607E0"/>
    <w:rsid w:val="00962666"/>
    <w:rsid w:val="009641A8"/>
    <w:rsid w:val="00964B12"/>
    <w:rsid w:val="00972698"/>
    <w:rsid w:val="00972812"/>
    <w:rsid w:val="00980745"/>
    <w:rsid w:val="009903B0"/>
    <w:rsid w:val="00991FD3"/>
    <w:rsid w:val="0099621F"/>
    <w:rsid w:val="009B2FF1"/>
    <w:rsid w:val="009B530B"/>
    <w:rsid w:val="009B63BE"/>
    <w:rsid w:val="009C7DE7"/>
    <w:rsid w:val="009D06C0"/>
    <w:rsid w:val="009D3167"/>
    <w:rsid w:val="009D3943"/>
    <w:rsid w:val="009D442A"/>
    <w:rsid w:val="009D756F"/>
    <w:rsid w:val="009E472B"/>
    <w:rsid w:val="009F0B10"/>
    <w:rsid w:val="009F18C0"/>
    <w:rsid w:val="009F5CA5"/>
    <w:rsid w:val="00A037EE"/>
    <w:rsid w:val="00A03921"/>
    <w:rsid w:val="00A059F3"/>
    <w:rsid w:val="00A1452B"/>
    <w:rsid w:val="00A17E01"/>
    <w:rsid w:val="00A25352"/>
    <w:rsid w:val="00A26BCA"/>
    <w:rsid w:val="00A405A4"/>
    <w:rsid w:val="00A46FAC"/>
    <w:rsid w:val="00A57B05"/>
    <w:rsid w:val="00A650E7"/>
    <w:rsid w:val="00A6677A"/>
    <w:rsid w:val="00A7236F"/>
    <w:rsid w:val="00A80CE7"/>
    <w:rsid w:val="00A8151D"/>
    <w:rsid w:val="00A92075"/>
    <w:rsid w:val="00A92AB7"/>
    <w:rsid w:val="00A939D2"/>
    <w:rsid w:val="00A96C12"/>
    <w:rsid w:val="00AA0477"/>
    <w:rsid w:val="00AA1A41"/>
    <w:rsid w:val="00AA5E27"/>
    <w:rsid w:val="00AB00DA"/>
    <w:rsid w:val="00AB24A7"/>
    <w:rsid w:val="00AB2BF0"/>
    <w:rsid w:val="00AB45A2"/>
    <w:rsid w:val="00AC310D"/>
    <w:rsid w:val="00AC3B80"/>
    <w:rsid w:val="00AC4693"/>
    <w:rsid w:val="00AC69FA"/>
    <w:rsid w:val="00AD33C7"/>
    <w:rsid w:val="00AD6262"/>
    <w:rsid w:val="00AD62F4"/>
    <w:rsid w:val="00AD737A"/>
    <w:rsid w:val="00AE223F"/>
    <w:rsid w:val="00AE6ECD"/>
    <w:rsid w:val="00AF0878"/>
    <w:rsid w:val="00AF24A0"/>
    <w:rsid w:val="00AF5724"/>
    <w:rsid w:val="00B0191D"/>
    <w:rsid w:val="00B058DA"/>
    <w:rsid w:val="00B059B3"/>
    <w:rsid w:val="00B10BF3"/>
    <w:rsid w:val="00B167C0"/>
    <w:rsid w:val="00B21AEB"/>
    <w:rsid w:val="00B228A1"/>
    <w:rsid w:val="00B2775C"/>
    <w:rsid w:val="00B30E33"/>
    <w:rsid w:val="00B31AFF"/>
    <w:rsid w:val="00B3351E"/>
    <w:rsid w:val="00B340BB"/>
    <w:rsid w:val="00B361D6"/>
    <w:rsid w:val="00B37249"/>
    <w:rsid w:val="00B37CBD"/>
    <w:rsid w:val="00B43D72"/>
    <w:rsid w:val="00B46E55"/>
    <w:rsid w:val="00B50257"/>
    <w:rsid w:val="00B50B21"/>
    <w:rsid w:val="00B51391"/>
    <w:rsid w:val="00B516E1"/>
    <w:rsid w:val="00B52F3A"/>
    <w:rsid w:val="00B54838"/>
    <w:rsid w:val="00B5515B"/>
    <w:rsid w:val="00B56157"/>
    <w:rsid w:val="00B63B9E"/>
    <w:rsid w:val="00B6501C"/>
    <w:rsid w:val="00B65738"/>
    <w:rsid w:val="00B668CB"/>
    <w:rsid w:val="00B7033A"/>
    <w:rsid w:val="00B73CBB"/>
    <w:rsid w:val="00B74796"/>
    <w:rsid w:val="00B77D22"/>
    <w:rsid w:val="00B80DB9"/>
    <w:rsid w:val="00B8217D"/>
    <w:rsid w:val="00B837B9"/>
    <w:rsid w:val="00B83A90"/>
    <w:rsid w:val="00B8458C"/>
    <w:rsid w:val="00B86AFF"/>
    <w:rsid w:val="00B90F33"/>
    <w:rsid w:val="00B936F7"/>
    <w:rsid w:val="00B94EDF"/>
    <w:rsid w:val="00B96703"/>
    <w:rsid w:val="00B97961"/>
    <w:rsid w:val="00BA05FB"/>
    <w:rsid w:val="00BA0CF6"/>
    <w:rsid w:val="00BA1871"/>
    <w:rsid w:val="00BA22AE"/>
    <w:rsid w:val="00BB1458"/>
    <w:rsid w:val="00BB4964"/>
    <w:rsid w:val="00BB6FD5"/>
    <w:rsid w:val="00BB7F60"/>
    <w:rsid w:val="00BC109C"/>
    <w:rsid w:val="00BC261B"/>
    <w:rsid w:val="00BC32E2"/>
    <w:rsid w:val="00BC44CB"/>
    <w:rsid w:val="00BC6FE1"/>
    <w:rsid w:val="00BD49CA"/>
    <w:rsid w:val="00BD6341"/>
    <w:rsid w:val="00BD6810"/>
    <w:rsid w:val="00BE2A14"/>
    <w:rsid w:val="00BE4B86"/>
    <w:rsid w:val="00BE5587"/>
    <w:rsid w:val="00BE6A27"/>
    <w:rsid w:val="00BF4A4E"/>
    <w:rsid w:val="00C016BE"/>
    <w:rsid w:val="00C05F01"/>
    <w:rsid w:val="00C0641B"/>
    <w:rsid w:val="00C0790F"/>
    <w:rsid w:val="00C100F4"/>
    <w:rsid w:val="00C10695"/>
    <w:rsid w:val="00C11676"/>
    <w:rsid w:val="00C1348B"/>
    <w:rsid w:val="00C138C2"/>
    <w:rsid w:val="00C1437D"/>
    <w:rsid w:val="00C14804"/>
    <w:rsid w:val="00C14CF3"/>
    <w:rsid w:val="00C17509"/>
    <w:rsid w:val="00C20164"/>
    <w:rsid w:val="00C20259"/>
    <w:rsid w:val="00C27D67"/>
    <w:rsid w:val="00C3245B"/>
    <w:rsid w:val="00C34C17"/>
    <w:rsid w:val="00C362FF"/>
    <w:rsid w:val="00C3715C"/>
    <w:rsid w:val="00C477DC"/>
    <w:rsid w:val="00C519C8"/>
    <w:rsid w:val="00C51EBA"/>
    <w:rsid w:val="00C52D4A"/>
    <w:rsid w:val="00C54842"/>
    <w:rsid w:val="00C55CF0"/>
    <w:rsid w:val="00C63D1A"/>
    <w:rsid w:val="00C66249"/>
    <w:rsid w:val="00C676EA"/>
    <w:rsid w:val="00C705C1"/>
    <w:rsid w:val="00C706E8"/>
    <w:rsid w:val="00C71CA9"/>
    <w:rsid w:val="00C72538"/>
    <w:rsid w:val="00C735EF"/>
    <w:rsid w:val="00C75775"/>
    <w:rsid w:val="00C760F4"/>
    <w:rsid w:val="00C90F06"/>
    <w:rsid w:val="00C91C00"/>
    <w:rsid w:val="00CA2CEC"/>
    <w:rsid w:val="00CB51B3"/>
    <w:rsid w:val="00CB7D2F"/>
    <w:rsid w:val="00CC22FB"/>
    <w:rsid w:val="00CC2EA0"/>
    <w:rsid w:val="00CC37E2"/>
    <w:rsid w:val="00CC3B38"/>
    <w:rsid w:val="00CC46C6"/>
    <w:rsid w:val="00CC61DA"/>
    <w:rsid w:val="00CE2994"/>
    <w:rsid w:val="00CE309C"/>
    <w:rsid w:val="00CE6873"/>
    <w:rsid w:val="00CE7652"/>
    <w:rsid w:val="00CF557F"/>
    <w:rsid w:val="00D040A8"/>
    <w:rsid w:val="00D1229F"/>
    <w:rsid w:val="00D12F15"/>
    <w:rsid w:val="00D14A44"/>
    <w:rsid w:val="00D1731E"/>
    <w:rsid w:val="00D22FB4"/>
    <w:rsid w:val="00D237EC"/>
    <w:rsid w:val="00D35C79"/>
    <w:rsid w:val="00D42E2A"/>
    <w:rsid w:val="00D544E5"/>
    <w:rsid w:val="00D6089E"/>
    <w:rsid w:val="00D6293A"/>
    <w:rsid w:val="00D63210"/>
    <w:rsid w:val="00D704B3"/>
    <w:rsid w:val="00D72C53"/>
    <w:rsid w:val="00D75834"/>
    <w:rsid w:val="00D81770"/>
    <w:rsid w:val="00D82BD2"/>
    <w:rsid w:val="00D82E6E"/>
    <w:rsid w:val="00D90AD2"/>
    <w:rsid w:val="00D928F5"/>
    <w:rsid w:val="00D97972"/>
    <w:rsid w:val="00D97F4C"/>
    <w:rsid w:val="00DA17A3"/>
    <w:rsid w:val="00DA7988"/>
    <w:rsid w:val="00DB1941"/>
    <w:rsid w:val="00DB1B99"/>
    <w:rsid w:val="00DB1F00"/>
    <w:rsid w:val="00DB6EEB"/>
    <w:rsid w:val="00DB6F35"/>
    <w:rsid w:val="00DC3815"/>
    <w:rsid w:val="00DF46A1"/>
    <w:rsid w:val="00DF4A81"/>
    <w:rsid w:val="00DF52EF"/>
    <w:rsid w:val="00DF6B14"/>
    <w:rsid w:val="00DF799F"/>
    <w:rsid w:val="00DF7F51"/>
    <w:rsid w:val="00E00BEE"/>
    <w:rsid w:val="00E00CB5"/>
    <w:rsid w:val="00E047DC"/>
    <w:rsid w:val="00E064F3"/>
    <w:rsid w:val="00E11F8A"/>
    <w:rsid w:val="00E219EB"/>
    <w:rsid w:val="00E23ECD"/>
    <w:rsid w:val="00E311A3"/>
    <w:rsid w:val="00E31C2F"/>
    <w:rsid w:val="00E32273"/>
    <w:rsid w:val="00E32E92"/>
    <w:rsid w:val="00E33C08"/>
    <w:rsid w:val="00E41481"/>
    <w:rsid w:val="00E4469E"/>
    <w:rsid w:val="00E455E6"/>
    <w:rsid w:val="00E4563E"/>
    <w:rsid w:val="00E46EEC"/>
    <w:rsid w:val="00E52678"/>
    <w:rsid w:val="00E56425"/>
    <w:rsid w:val="00E60555"/>
    <w:rsid w:val="00E6440B"/>
    <w:rsid w:val="00E64536"/>
    <w:rsid w:val="00E66ED5"/>
    <w:rsid w:val="00E717DB"/>
    <w:rsid w:val="00E749B6"/>
    <w:rsid w:val="00E74DC4"/>
    <w:rsid w:val="00E77A2A"/>
    <w:rsid w:val="00E77C79"/>
    <w:rsid w:val="00E807F5"/>
    <w:rsid w:val="00E92031"/>
    <w:rsid w:val="00E939BA"/>
    <w:rsid w:val="00E9456C"/>
    <w:rsid w:val="00E964E5"/>
    <w:rsid w:val="00E97DDF"/>
    <w:rsid w:val="00EA1500"/>
    <w:rsid w:val="00EA2A73"/>
    <w:rsid w:val="00EB08A3"/>
    <w:rsid w:val="00EB0912"/>
    <w:rsid w:val="00EB6074"/>
    <w:rsid w:val="00EB68A4"/>
    <w:rsid w:val="00EC3F4E"/>
    <w:rsid w:val="00EC72F2"/>
    <w:rsid w:val="00EC7436"/>
    <w:rsid w:val="00EC744A"/>
    <w:rsid w:val="00ED06FE"/>
    <w:rsid w:val="00ED334C"/>
    <w:rsid w:val="00ED4F64"/>
    <w:rsid w:val="00ED737B"/>
    <w:rsid w:val="00EE3B89"/>
    <w:rsid w:val="00EE729B"/>
    <w:rsid w:val="00EF1F13"/>
    <w:rsid w:val="00EF3365"/>
    <w:rsid w:val="00F00205"/>
    <w:rsid w:val="00F05C10"/>
    <w:rsid w:val="00F078A9"/>
    <w:rsid w:val="00F10BDC"/>
    <w:rsid w:val="00F13008"/>
    <w:rsid w:val="00F17773"/>
    <w:rsid w:val="00F20A58"/>
    <w:rsid w:val="00F2267B"/>
    <w:rsid w:val="00F27562"/>
    <w:rsid w:val="00F34451"/>
    <w:rsid w:val="00F40948"/>
    <w:rsid w:val="00F41471"/>
    <w:rsid w:val="00F43418"/>
    <w:rsid w:val="00F453FD"/>
    <w:rsid w:val="00F45B77"/>
    <w:rsid w:val="00F4728D"/>
    <w:rsid w:val="00F55CE6"/>
    <w:rsid w:val="00F57E39"/>
    <w:rsid w:val="00F6306F"/>
    <w:rsid w:val="00F638CC"/>
    <w:rsid w:val="00F654AE"/>
    <w:rsid w:val="00F74A80"/>
    <w:rsid w:val="00F847B6"/>
    <w:rsid w:val="00F877C2"/>
    <w:rsid w:val="00F90915"/>
    <w:rsid w:val="00F94DC6"/>
    <w:rsid w:val="00F95610"/>
    <w:rsid w:val="00F976EE"/>
    <w:rsid w:val="00FA0B9F"/>
    <w:rsid w:val="00FA0E46"/>
    <w:rsid w:val="00FA244C"/>
    <w:rsid w:val="00FA3748"/>
    <w:rsid w:val="00FA47E8"/>
    <w:rsid w:val="00FB0D72"/>
    <w:rsid w:val="00FB5E34"/>
    <w:rsid w:val="00FC3D89"/>
    <w:rsid w:val="00FC7522"/>
    <w:rsid w:val="00FD2000"/>
    <w:rsid w:val="00FD296D"/>
    <w:rsid w:val="00FD554E"/>
    <w:rsid w:val="00FD747B"/>
    <w:rsid w:val="00FE14F5"/>
    <w:rsid w:val="00FE2978"/>
    <w:rsid w:val="00FE7F59"/>
    <w:rsid w:val="00FF3768"/>
    <w:rsid w:val="00FF4364"/>
    <w:rsid w:val="00FF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2E55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58AB"/>
    <w:pPr>
      <w:spacing w:before="120"/>
    </w:pPr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autoRedefine/>
    <w:qFormat/>
    <w:rsid w:val="001358AB"/>
    <w:pPr>
      <w:keepNext/>
      <w:numPr>
        <w:numId w:val="2"/>
      </w:numPr>
      <w:spacing w:before="240" w:after="60"/>
      <w:ind w:left="431" w:hanging="431"/>
      <w:outlineLvl w:val="0"/>
    </w:pPr>
    <w:rPr>
      <w:rFonts w:cs="Arial"/>
      <w:color w:val="2E74B5" w:themeColor="accent1" w:themeShade="BF"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1358AB"/>
    <w:pPr>
      <w:keepNext/>
      <w:numPr>
        <w:ilvl w:val="1"/>
        <w:numId w:val="2"/>
      </w:numPr>
      <w:spacing w:before="240" w:after="60"/>
      <w:ind w:left="578" w:hanging="578"/>
      <w:outlineLvl w:val="1"/>
    </w:pPr>
    <w:rPr>
      <w:rFonts w:cs="Arial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1358AB"/>
    <w:pPr>
      <w:keepNext/>
      <w:numPr>
        <w:ilvl w:val="2"/>
        <w:numId w:val="2"/>
      </w:numPr>
      <w:spacing w:before="240" w:after="60"/>
      <w:outlineLvl w:val="2"/>
    </w:pPr>
    <w:rPr>
      <w:rFonts w:cs="Arial"/>
      <w:color w:val="1F4E79" w:themeColor="accent1" w:themeShade="80"/>
      <w:sz w:val="24"/>
    </w:rPr>
  </w:style>
  <w:style w:type="paragraph" w:styleId="Heading4">
    <w:name w:val="heading 4"/>
    <w:basedOn w:val="Normal"/>
    <w:next w:val="Normal"/>
    <w:autoRedefine/>
    <w:qFormat/>
    <w:rsid w:val="001358AB"/>
    <w:pPr>
      <w:keepNext/>
      <w:numPr>
        <w:ilvl w:val="3"/>
        <w:numId w:val="2"/>
      </w:numPr>
      <w:spacing w:before="240" w:after="60"/>
      <w:ind w:left="862" w:hanging="862"/>
      <w:outlineLvl w:val="3"/>
    </w:pPr>
  </w:style>
  <w:style w:type="paragraph" w:styleId="Heading5">
    <w:name w:val="heading 5"/>
    <w:basedOn w:val="Normal"/>
    <w:next w:val="Normal"/>
    <w:autoRedefine/>
    <w:qFormat/>
    <w:rsid w:val="001358AB"/>
    <w:pPr>
      <w:keepNext/>
      <w:numPr>
        <w:ilvl w:val="4"/>
        <w:numId w:val="2"/>
      </w:numPr>
      <w:outlineLvl w:val="4"/>
    </w:pPr>
  </w:style>
  <w:style w:type="paragraph" w:styleId="Heading6">
    <w:name w:val="heading 6"/>
    <w:basedOn w:val="Normal"/>
    <w:next w:val="Normal"/>
    <w:autoRedefine/>
    <w:qFormat/>
    <w:rsid w:val="001358AB"/>
    <w:p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autoRedefine/>
    <w:qFormat/>
    <w:rsid w:val="001358AB"/>
    <w:pPr>
      <w:numPr>
        <w:ilvl w:val="6"/>
        <w:numId w:val="2"/>
      </w:numPr>
      <w:outlineLvl w:val="6"/>
    </w:pPr>
  </w:style>
  <w:style w:type="paragraph" w:styleId="Heading8">
    <w:name w:val="heading 8"/>
    <w:basedOn w:val="Normal"/>
    <w:next w:val="Normal"/>
    <w:qFormat/>
    <w:rsid w:val="001358AB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sz w:val="24"/>
    </w:rPr>
  </w:style>
  <w:style w:type="paragraph" w:styleId="Heading9">
    <w:name w:val="heading 9"/>
    <w:basedOn w:val="Normal"/>
    <w:next w:val="Normal"/>
    <w:qFormat/>
    <w:rsid w:val="001358AB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1731E"/>
    <w:pPr>
      <w:tabs>
        <w:tab w:val="center" w:pos="4819"/>
        <w:tab w:val="right" w:pos="9638"/>
      </w:tabs>
    </w:pPr>
    <w:rPr>
      <w:rFonts w:cs="Arial"/>
      <w:sz w:val="12"/>
      <w:lang w:val="en-GB"/>
    </w:rPr>
  </w:style>
  <w:style w:type="paragraph" w:styleId="Footer">
    <w:name w:val="footer"/>
    <w:basedOn w:val="Normal"/>
    <w:link w:val="FooterChar"/>
    <w:uiPriority w:val="99"/>
    <w:rsid w:val="00D1731E"/>
    <w:pPr>
      <w:tabs>
        <w:tab w:val="center" w:pos="4819"/>
        <w:tab w:val="right" w:pos="9638"/>
      </w:tabs>
    </w:pPr>
    <w:rPr>
      <w:sz w:val="12"/>
    </w:rPr>
  </w:style>
  <w:style w:type="paragraph" w:styleId="TOC1">
    <w:name w:val="toc 1"/>
    <w:basedOn w:val="Normal"/>
    <w:next w:val="Normal"/>
    <w:uiPriority w:val="39"/>
    <w:rsid w:val="00D1731E"/>
    <w:pPr>
      <w:spacing w:before="240"/>
    </w:pPr>
    <w:rPr>
      <w:bCs/>
      <w:caps/>
      <w:szCs w:val="28"/>
    </w:rPr>
  </w:style>
  <w:style w:type="paragraph" w:styleId="TOC2">
    <w:name w:val="toc 2"/>
    <w:basedOn w:val="Normal"/>
    <w:next w:val="Normal"/>
    <w:uiPriority w:val="39"/>
    <w:rsid w:val="00D1731E"/>
    <w:pPr>
      <w:spacing w:before="60"/>
    </w:pPr>
    <w:rPr>
      <w:bCs/>
    </w:rPr>
  </w:style>
  <w:style w:type="character" w:styleId="Hyperlink">
    <w:name w:val="Hyperlink"/>
    <w:basedOn w:val="DefaultParagraphFont"/>
    <w:uiPriority w:val="99"/>
    <w:rsid w:val="00D1731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60EF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260EF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358AB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358A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B361D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B361D6"/>
    <w:rPr>
      <w:rFonts w:ascii="Verdana" w:hAnsi="Verdana"/>
      <w:sz w:val="12"/>
      <w:szCs w:val="24"/>
    </w:rPr>
  </w:style>
  <w:style w:type="paragraph" w:styleId="DocumentMap">
    <w:name w:val="Document Map"/>
    <w:basedOn w:val="Normal"/>
    <w:link w:val="DocumentMapChar"/>
    <w:rsid w:val="00754CC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4CC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754CC4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ListParagraph">
    <w:name w:val="List Paragraph"/>
    <w:basedOn w:val="Normal"/>
    <w:autoRedefine/>
    <w:uiPriority w:val="34"/>
    <w:qFormat/>
    <w:rsid w:val="00466A03"/>
    <w:pPr>
      <w:numPr>
        <w:numId w:val="3"/>
      </w:numPr>
      <w:spacing w:line="276" w:lineRule="auto"/>
      <w:contextualSpacing/>
    </w:pPr>
    <w:rPr>
      <w:rFonts w:eastAsiaTheme="minorHAnsi" w:cstheme="minorBidi"/>
      <w:szCs w:val="22"/>
      <w:lang w:eastAsia="en-US"/>
    </w:rPr>
  </w:style>
  <w:style w:type="paragraph" w:styleId="Caption">
    <w:name w:val="caption"/>
    <w:basedOn w:val="Normal"/>
    <w:next w:val="Normal"/>
    <w:autoRedefine/>
    <w:unhideWhenUsed/>
    <w:qFormat/>
    <w:rsid w:val="001358AB"/>
    <w:pPr>
      <w:spacing w:after="200"/>
    </w:pPr>
    <w:rPr>
      <w:rFonts w:eastAsiaTheme="minorHAnsi" w:cstheme="minorBidi"/>
      <w:b/>
      <w:bCs/>
      <w:color w:val="5B9BD5" w:themeColor="accent1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AC310D"/>
    <w:rPr>
      <w:rFonts w:eastAsia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C310D"/>
    <w:rPr>
      <w:rFonts w:asciiTheme="minorHAnsi" w:eastAsiaTheme="minorHAnsi" w:hAnsi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AC310D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rsid w:val="00B0191D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15759A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476C5F"/>
    <w:rPr>
      <w:color w:val="808080"/>
    </w:rPr>
  </w:style>
  <w:style w:type="paragraph" w:styleId="Subtitle">
    <w:name w:val="Subtitle"/>
    <w:basedOn w:val="Normal"/>
    <w:next w:val="Normal"/>
    <w:link w:val="SubtitleChar"/>
    <w:autoRedefine/>
    <w:qFormat/>
    <w:rsid w:val="001358A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1358A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HeaderFooter">
    <w:name w:val="Header &amp; Footer"/>
    <w:basedOn w:val="Normal"/>
    <w:link w:val="HeaderFooterChar"/>
    <w:qFormat/>
    <w:rsid w:val="001358AB"/>
    <w:pPr>
      <w:spacing w:before="60"/>
      <w:jc w:val="both"/>
    </w:pPr>
  </w:style>
  <w:style w:type="character" w:customStyle="1" w:styleId="HeaderFooterChar">
    <w:name w:val="Header &amp; Footer Char"/>
    <w:basedOn w:val="DefaultParagraphFont"/>
    <w:link w:val="HeaderFooter"/>
    <w:rsid w:val="001358AB"/>
    <w:rPr>
      <w:rFonts w:asciiTheme="minorHAnsi" w:hAnsiTheme="minorHAnsi"/>
      <w:sz w:val="22"/>
      <w:szCs w:val="24"/>
    </w:rPr>
  </w:style>
  <w:style w:type="character" w:styleId="Strong">
    <w:name w:val="Strong"/>
    <w:basedOn w:val="DefaultParagraphFont"/>
    <w:qFormat/>
    <w:rsid w:val="001358AB"/>
    <w:rPr>
      <w:b/>
      <w:bCs/>
      <w:lang w:val="da-DK"/>
    </w:rPr>
  </w:style>
  <w:style w:type="paragraph" w:styleId="NoSpacing">
    <w:name w:val="No Spacing"/>
    <w:uiPriority w:val="1"/>
    <w:qFormat/>
    <w:rsid w:val="00466A03"/>
    <w:rPr>
      <w:rFonts w:asciiTheme="minorHAnsi" w:hAnsiTheme="minorHAnsi"/>
      <w:sz w:val="22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66A0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A03"/>
    <w:rPr>
      <w:rFonts w:asciiTheme="minorHAnsi" w:hAnsiTheme="minorHAnsi"/>
      <w:i/>
      <w:iCs/>
      <w:color w:val="404040" w:themeColor="text1" w:themeTint="BF"/>
      <w:sz w:val="22"/>
      <w:szCs w:val="24"/>
    </w:rPr>
  </w:style>
  <w:style w:type="paragraph" w:customStyle="1" w:styleId="Appendix1">
    <w:name w:val="Appendix 1"/>
    <w:basedOn w:val="Normal"/>
    <w:next w:val="Normal"/>
    <w:autoRedefine/>
    <w:qFormat/>
    <w:rsid w:val="001D2E90"/>
    <w:pPr>
      <w:keepNext/>
      <w:pageBreakBefore/>
      <w:numPr>
        <w:numId w:val="5"/>
      </w:numPr>
      <w:ind w:left="1814" w:hanging="1814"/>
      <w:outlineLvl w:val="0"/>
    </w:pPr>
    <w:rPr>
      <w:color w:val="2E74B5" w:themeColor="accent1" w:themeShade="BF"/>
      <w:sz w:val="32"/>
      <w:lang w:val="en-US"/>
    </w:rPr>
  </w:style>
  <w:style w:type="paragraph" w:customStyle="1" w:styleId="Appendix2">
    <w:name w:val="Appendix 2"/>
    <w:basedOn w:val="Normal"/>
    <w:next w:val="Normal"/>
    <w:autoRedefine/>
    <w:qFormat/>
    <w:rsid w:val="001D2E90"/>
    <w:pPr>
      <w:keepNext/>
      <w:numPr>
        <w:ilvl w:val="1"/>
        <w:numId w:val="5"/>
      </w:numPr>
      <w:ind w:left="578" w:hanging="578"/>
      <w15:collapsed/>
    </w:pPr>
    <w:rPr>
      <w:color w:val="2E74B5" w:themeColor="accent1" w:themeShade="BF"/>
      <w:sz w:val="28"/>
      <w:lang w:val="en-US"/>
    </w:rPr>
  </w:style>
  <w:style w:type="paragraph" w:customStyle="1" w:styleId="Appendix3">
    <w:name w:val="Appendix 3"/>
    <w:basedOn w:val="Normal"/>
    <w:next w:val="Normal"/>
    <w:autoRedefine/>
    <w:qFormat/>
    <w:rsid w:val="001D2E90"/>
    <w:pPr>
      <w:keepNext/>
      <w:numPr>
        <w:ilvl w:val="2"/>
        <w:numId w:val="5"/>
      </w:numPr>
      <w:ind w:left="720" w:hanging="720"/>
    </w:pPr>
    <w:rPr>
      <w:color w:val="1F4E79" w:themeColor="accent1" w:themeShade="80"/>
      <w:sz w:val="24"/>
      <w:lang w:val="en-US"/>
    </w:rPr>
  </w:style>
  <w:style w:type="paragraph" w:customStyle="1" w:styleId="Appendix4">
    <w:name w:val="Appendix 4"/>
    <w:basedOn w:val="Normal"/>
    <w:next w:val="Normal"/>
    <w:autoRedefine/>
    <w:qFormat/>
    <w:rsid w:val="001D2E90"/>
    <w:pPr>
      <w:keepNext/>
      <w:numPr>
        <w:ilvl w:val="3"/>
        <w:numId w:val="5"/>
      </w:numPr>
      <w:ind w:left="862" w:hanging="862"/>
    </w:pPr>
  </w:style>
  <w:style w:type="paragraph" w:customStyle="1" w:styleId="RequirementID">
    <w:name w:val="Requirement_ID"/>
    <w:basedOn w:val="Normal"/>
    <w:next w:val="RequirementText"/>
    <w:qFormat/>
    <w:rsid w:val="007C04F4"/>
    <w:rPr>
      <w:b/>
      <w:lang w:val="en-US"/>
    </w:rPr>
  </w:style>
  <w:style w:type="paragraph" w:customStyle="1" w:styleId="RequirementText">
    <w:name w:val="Requirement_Text"/>
    <w:basedOn w:val="RequirementID"/>
    <w:qFormat/>
    <w:rsid w:val="007C04F4"/>
    <w:rPr>
      <w:b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4750">
          <w:marLeft w:val="0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8448">
              <w:marLeft w:val="161"/>
              <w:marRight w:val="16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VN\GPower\GPower%20Materials\Document%20Templates\Word\US\Software%20Requirement%20Specification%20(U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0E915968BE4E6B9F3053D6A838A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C9009-4544-4D62-8BBA-F3E6740BB4A2}"/>
      </w:docPartPr>
      <w:docPartBody>
        <w:p w:rsidR="000B50A0" w:rsidRDefault="0059388B">
          <w:pPr>
            <w:pStyle w:val="8E0E915968BE4E6B9F3053D6A838A4CE"/>
          </w:pPr>
          <w:r>
            <w:rPr>
              <w:color w:val="FF0000"/>
            </w:rPr>
            <w:t>Project</w:t>
          </w:r>
        </w:p>
      </w:docPartBody>
    </w:docPart>
    <w:docPart>
      <w:docPartPr>
        <w:name w:val="C18C581E16B24D2AAA4DB31EC7DDD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AC176-AB82-42C6-B329-B31B05D57AA5}"/>
      </w:docPartPr>
      <w:docPartBody>
        <w:p w:rsidR="000B50A0" w:rsidRDefault="0059388B">
          <w:pPr>
            <w:pStyle w:val="C18C581E16B24D2AAA4DB31EC7DDD075"/>
          </w:pPr>
          <w:r w:rsidRPr="00715747">
            <w:rPr>
              <w:color w:val="FF0000"/>
              <w:sz w:val="18"/>
              <w:szCs w:val="18"/>
            </w:rPr>
            <w:t>Revision number</w:t>
          </w:r>
        </w:p>
      </w:docPartBody>
    </w:docPart>
    <w:docPart>
      <w:docPartPr>
        <w:name w:val="FC1CDF4FA2D4494EB9AA96FDCD492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410DA-61B5-47AC-86AB-227F335E76F7}"/>
      </w:docPartPr>
      <w:docPartBody>
        <w:p w:rsidR="000B50A0" w:rsidRDefault="0059388B">
          <w:pPr>
            <w:pStyle w:val="FC1CDF4FA2D4494EB9AA96FDCD4924FB"/>
          </w:pPr>
          <w:r w:rsidRPr="00715747">
            <w:rPr>
              <w:color w:val="FF0000"/>
              <w:sz w:val="18"/>
              <w:szCs w:val="18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8B"/>
    <w:rsid w:val="000B50A0"/>
    <w:rsid w:val="000F0CB6"/>
    <w:rsid w:val="001C7184"/>
    <w:rsid w:val="001D0AAD"/>
    <w:rsid w:val="0059388B"/>
    <w:rsid w:val="005A17F6"/>
    <w:rsid w:val="009F2124"/>
    <w:rsid w:val="00C56220"/>
    <w:rsid w:val="00EB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0E915968BE4E6B9F3053D6A838A4CE">
    <w:name w:val="8E0E915968BE4E6B9F3053D6A838A4CE"/>
  </w:style>
  <w:style w:type="paragraph" w:customStyle="1" w:styleId="C18C581E16B24D2AAA4DB31EC7DDD075">
    <w:name w:val="C18C581E16B24D2AAA4DB31EC7DDD075"/>
  </w:style>
  <w:style w:type="paragraph" w:customStyle="1" w:styleId="FC1CDF4FA2D4494EB9AA96FDCD4924FB">
    <w:name w:val="FC1CDF4FA2D4494EB9AA96FDCD4924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DCFED-14CE-472E-B641-E9D2F2C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 Specification (US).dotx</Template>
  <TotalTime>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2019-02-08T19:24:00Z</dcterms:created>
  <dcterms:modified xsi:type="dcterms:W3CDTF">2019-02-22T14:14:00Z</dcterms:modified>
</cp:coreProperties>
</file>